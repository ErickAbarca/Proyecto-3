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13E57" w14:textId="77777777" w:rsidR="000B1440" w:rsidRDefault="000B1440" w:rsidP="000B1440">
      <w:pPr>
        <w:spacing w:line="240" w:lineRule="auto"/>
      </w:pPr>
    </w:p>
    <w:p w14:paraId="2AF18BEA" w14:textId="77777777" w:rsidR="000B1440" w:rsidRDefault="000B1440" w:rsidP="000B1440">
      <w:pPr>
        <w:spacing w:line="240" w:lineRule="auto"/>
      </w:pPr>
    </w:p>
    <w:p w14:paraId="0F9150AD" w14:textId="77777777" w:rsidR="000B1440" w:rsidRDefault="000B1440" w:rsidP="000B1440">
      <w:pPr>
        <w:spacing w:line="240" w:lineRule="auto"/>
      </w:pPr>
    </w:p>
    <w:p w14:paraId="54D0A6F5" w14:textId="77777777" w:rsidR="000B1440" w:rsidRDefault="000B1440" w:rsidP="000B1440">
      <w:pPr>
        <w:spacing w:line="240" w:lineRule="auto"/>
      </w:pPr>
    </w:p>
    <w:p w14:paraId="63A1E1FD" w14:textId="77777777" w:rsidR="000B1440" w:rsidRDefault="000B1440" w:rsidP="000B1440">
      <w:pPr>
        <w:spacing w:line="240" w:lineRule="auto"/>
      </w:pPr>
    </w:p>
    <w:p w14:paraId="546790B5" w14:textId="77777777" w:rsidR="004772C0" w:rsidRDefault="000B1440" w:rsidP="000B1440">
      <w:pPr>
        <w:spacing w:line="240" w:lineRule="auto"/>
      </w:pPr>
      <w:r w:rsidRPr="000B1440">
        <w:t>Instituto Tecnológico de Costa Rica</w:t>
      </w:r>
    </w:p>
    <w:p w14:paraId="24275BE1" w14:textId="77777777" w:rsidR="000B1440" w:rsidRDefault="000B1440" w:rsidP="000B1440">
      <w:pPr>
        <w:spacing w:line="240" w:lineRule="auto"/>
      </w:pPr>
    </w:p>
    <w:p w14:paraId="14FC7E57" w14:textId="7E2405F5" w:rsidR="000B1440" w:rsidRDefault="000B1440" w:rsidP="000B1440">
      <w:pPr>
        <w:spacing w:line="240" w:lineRule="auto"/>
      </w:pPr>
      <w:r>
        <w:t xml:space="preserve">Escuela de </w:t>
      </w:r>
      <w:r w:rsidR="004806EF">
        <w:t>ingeniería en Computación</w:t>
      </w:r>
    </w:p>
    <w:p w14:paraId="35877A8A" w14:textId="77777777" w:rsidR="000B1440" w:rsidRDefault="000B1440" w:rsidP="000B1440">
      <w:pPr>
        <w:spacing w:line="240" w:lineRule="auto"/>
      </w:pPr>
    </w:p>
    <w:p w14:paraId="2974DD0C" w14:textId="4FF724F5" w:rsidR="000B1440" w:rsidRDefault="000B1440" w:rsidP="000B1440">
      <w:pPr>
        <w:spacing w:line="240" w:lineRule="auto"/>
      </w:pPr>
      <w:r>
        <w:t>Curso:</w:t>
      </w:r>
      <w:r w:rsidR="00EF699A">
        <w:t xml:space="preserve"> Taller de Programación </w:t>
      </w:r>
    </w:p>
    <w:p w14:paraId="0350D1D5" w14:textId="77777777" w:rsidR="000B1440" w:rsidRDefault="000B1440" w:rsidP="000B1440">
      <w:pPr>
        <w:spacing w:line="240" w:lineRule="auto"/>
      </w:pPr>
    </w:p>
    <w:p w14:paraId="4E8E7BE5" w14:textId="7BFD2AB2" w:rsidR="00873737" w:rsidRDefault="00873737" w:rsidP="00873737">
      <w:pPr>
        <w:spacing w:line="240" w:lineRule="auto"/>
      </w:pPr>
      <w:r>
        <w:t xml:space="preserve">Profesor: </w:t>
      </w:r>
      <w:r w:rsidR="00EF699A">
        <w:t>William Mata Rodríguez</w:t>
      </w:r>
    </w:p>
    <w:p w14:paraId="4B33DDC7" w14:textId="77777777" w:rsidR="00873737" w:rsidRDefault="00873737" w:rsidP="000B1440">
      <w:pPr>
        <w:spacing w:line="240" w:lineRule="auto"/>
      </w:pPr>
    </w:p>
    <w:p w14:paraId="1FD0071E" w14:textId="6C3A3DD4" w:rsidR="000B1440" w:rsidRDefault="000B1440" w:rsidP="000B1440">
      <w:pPr>
        <w:spacing w:line="240" w:lineRule="auto"/>
      </w:pPr>
      <w:r>
        <w:t>Grupo:</w:t>
      </w:r>
      <w:r w:rsidR="00EF699A">
        <w:t xml:space="preserve"> 4 </w:t>
      </w:r>
    </w:p>
    <w:p w14:paraId="0AADCBFD" w14:textId="77777777" w:rsidR="000B1440" w:rsidRDefault="000B1440" w:rsidP="000B1440">
      <w:pPr>
        <w:spacing w:line="240" w:lineRule="auto"/>
      </w:pPr>
    </w:p>
    <w:p w14:paraId="48776454" w14:textId="799C0447" w:rsidR="000B1440" w:rsidRDefault="000B1440" w:rsidP="00873737">
      <w:pPr>
        <w:spacing w:line="240" w:lineRule="auto"/>
      </w:pPr>
      <w:r>
        <w:t>Trabajo:</w:t>
      </w:r>
      <w:r w:rsidR="00EF699A">
        <w:t xml:space="preserve"> </w:t>
      </w:r>
      <w:r w:rsidR="004806EF">
        <w:t>Programa de gestión de Parqueo</w:t>
      </w:r>
    </w:p>
    <w:p w14:paraId="2750C5EE" w14:textId="77777777" w:rsidR="000B1440" w:rsidRDefault="000B1440" w:rsidP="000B1440">
      <w:pPr>
        <w:spacing w:line="240" w:lineRule="auto"/>
      </w:pPr>
    </w:p>
    <w:p w14:paraId="60C60603" w14:textId="762F6230" w:rsidR="000B1440" w:rsidRDefault="000B1440" w:rsidP="000B1440">
      <w:pPr>
        <w:spacing w:line="240" w:lineRule="auto"/>
      </w:pPr>
      <w:r>
        <w:t>Estudiante:</w:t>
      </w:r>
      <w:r w:rsidR="00EF699A">
        <w:t xml:space="preserve"> Erick Manuel Abarca Calderón, 2022296303</w:t>
      </w:r>
    </w:p>
    <w:p w14:paraId="27E19707" w14:textId="77777777" w:rsidR="000B1440" w:rsidRDefault="000B1440" w:rsidP="000B1440">
      <w:pPr>
        <w:spacing w:line="240" w:lineRule="auto"/>
      </w:pPr>
    </w:p>
    <w:p w14:paraId="146BBDA3" w14:textId="31BA6633" w:rsidR="000B1440" w:rsidRPr="00F1558F" w:rsidRDefault="000B1440" w:rsidP="000B1440">
      <w:pPr>
        <w:spacing w:line="240" w:lineRule="auto"/>
        <w:rPr>
          <w:lang w:val="en-US"/>
        </w:rPr>
      </w:pPr>
      <w:r w:rsidRPr="00F1558F">
        <w:rPr>
          <w:lang w:val="en-US"/>
        </w:rPr>
        <w:t>Entrega:</w:t>
      </w:r>
      <w:r w:rsidR="00EF699A" w:rsidRPr="00F1558F">
        <w:rPr>
          <w:lang w:val="en-US"/>
        </w:rPr>
        <w:t>2</w:t>
      </w:r>
      <w:r w:rsidR="004806EF">
        <w:rPr>
          <w:lang w:val="en-US"/>
        </w:rPr>
        <w:t>2</w:t>
      </w:r>
      <w:r w:rsidR="00EF699A" w:rsidRPr="00F1558F">
        <w:rPr>
          <w:lang w:val="en-US"/>
        </w:rPr>
        <w:t>/</w:t>
      </w:r>
      <w:r w:rsidR="004806EF">
        <w:rPr>
          <w:lang w:val="en-US"/>
        </w:rPr>
        <w:t>6</w:t>
      </w:r>
      <w:r w:rsidR="00EF699A" w:rsidRPr="00F1558F">
        <w:rPr>
          <w:lang w:val="en-US"/>
        </w:rPr>
        <w:t>/2022</w:t>
      </w:r>
    </w:p>
    <w:p w14:paraId="0456E4BE" w14:textId="77777777" w:rsidR="000B1440" w:rsidRPr="00F1558F" w:rsidRDefault="000B1440" w:rsidP="000B1440">
      <w:pPr>
        <w:spacing w:line="240" w:lineRule="auto"/>
        <w:rPr>
          <w:lang w:val="en-US"/>
        </w:rPr>
      </w:pPr>
    </w:p>
    <w:p w14:paraId="14920E4A" w14:textId="77777777" w:rsidR="00873737" w:rsidRPr="00F1558F" w:rsidRDefault="000B1440" w:rsidP="000B1440">
      <w:pPr>
        <w:spacing w:line="240" w:lineRule="auto"/>
        <w:rPr>
          <w:lang w:val="en-US"/>
        </w:rPr>
      </w:pPr>
      <w:r w:rsidRPr="00F1558F">
        <w:rPr>
          <w:lang w:val="en-US"/>
        </w:rPr>
        <w:t xml:space="preserve">I </w:t>
      </w:r>
      <w:proofErr w:type="spellStart"/>
      <w:r w:rsidRPr="00F1558F">
        <w:rPr>
          <w:lang w:val="en-US"/>
        </w:rPr>
        <w:t>semestre</w:t>
      </w:r>
      <w:proofErr w:type="spellEnd"/>
      <w:r w:rsidRPr="00F1558F">
        <w:rPr>
          <w:lang w:val="en-US"/>
        </w:rPr>
        <w:t>, 2022</w:t>
      </w:r>
    </w:p>
    <w:p w14:paraId="423AE860" w14:textId="77777777" w:rsidR="00873737" w:rsidRPr="00F1558F" w:rsidRDefault="00873737">
      <w:pPr>
        <w:jc w:val="left"/>
        <w:rPr>
          <w:lang w:val="en-US"/>
        </w:rPr>
      </w:pPr>
      <w:r w:rsidRPr="00F1558F">
        <w:rPr>
          <w:lang w:val="en-US"/>
        </w:rPr>
        <w:br w:type="page"/>
      </w:r>
    </w:p>
    <w:sdt>
      <w:sdtPr>
        <w:rPr>
          <w:rFonts w:ascii="Arial" w:eastAsiaTheme="minorHAnsi" w:hAnsi="Arial" w:cs="Arial"/>
          <w:color w:val="auto"/>
          <w:sz w:val="24"/>
          <w:szCs w:val="24"/>
          <w:lang w:val="es-CR"/>
        </w:rPr>
        <w:id w:val="471340882"/>
        <w:docPartObj>
          <w:docPartGallery w:val="Table of Contents"/>
          <w:docPartUnique/>
        </w:docPartObj>
      </w:sdtPr>
      <w:sdtEndPr>
        <w:rPr>
          <w:b/>
          <w:bCs/>
          <w:noProof/>
        </w:rPr>
      </w:sdtEndPr>
      <w:sdtContent>
        <w:p w14:paraId="47CA0B3F" w14:textId="4C5FBF70" w:rsidR="00EF699A" w:rsidRDefault="00EF699A" w:rsidP="00F1558F">
          <w:pPr>
            <w:pStyle w:val="TOCHeading"/>
          </w:pPr>
          <w:proofErr w:type="spellStart"/>
          <w:r>
            <w:t>Cont</w:t>
          </w:r>
          <w:r w:rsidR="008F06BA">
            <w:t>enidos</w:t>
          </w:r>
          <w:proofErr w:type="spellEnd"/>
        </w:p>
        <w:p w14:paraId="465F4E32" w14:textId="4D701330" w:rsidR="00476BFF" w:rsidRDefault="00EF699A">
          <w:pPr>
            <w:pStyle w:val="TOC1"/>
            <w:tabs>
              <w:tab w:val="right" w:leader="dot" w:pos="9350"/>
            </w:tabs>
            <w:rPr>
              <w:rFonts w:asciiTheme="minorHAnsi" w:eastAsiaTheme="minorEastAsia" w:hAnsiTheme="minorHAnsi" w:cstheme="minorBidi"/>
              <w:noProof/>
              <w:sz w:val="22"/>
              <w:szCs w:val="22"/>
              <w:lang w:val="en-US"/>
            </w:rPr>
          </w:pPr>
          <w:r>
            <w:fldChar w:fldCharType="begin"/>
          </w:r>
          <w:r w:rsidRPr="00EF699A">
            <w:rPr>
              <w:lang w:val="en-US"/>
            </w:rPr>
            <w:instrText xml:space="preserve"> TOC \o "1-3" \h \z \u </w:instrText>
          </w:r>
          <w:r>
            <w:fldChar w:fldCharType="separate"/>
          </w:r>
          <w:hyperlink w:anchor="_Toc106711397" w:history="1">
            <w:r w:rsidR="00476BFF" w:rsidRPr="00C22E55">
              <w:rPr>
                <w:rStyle w:val="Hyperlink"/>
                <w:noProof/>
              </w:rPr>
              <w:t>Requerimientos</w:t>
            </w:r>
            <w:r w:rsidR="00476BFF">
              <w:rPr>
                <w:noProof/>
                <w:webHidden/>
              </w:rPr>
              <w:tab/>
            </w:r>
            <w:r w:rsidR="00476BFF">
              <w:rPr>
                <w:noProof/>
                <w:webHidden/>
              </w:rPr>
              <w:fldChar w:fldCharType="begin"/>
            </w:r>
            <w:r w:rsidR="00476BFF">
              <w:rPr>
                <w:noProof/>
                <w:webHidden/>
              </w:rPr>
              <w:instrText xml:space="preserve"> PAGEREF _Toc106711397 \h </w:instrText>
            </w:r>
            <w:r w:rsidR="00476BFF">
              <w:rPr>
                <w:noProof/>
                <w:webHidden/>
              </w:rPr>
            </w:r>
            <w:r w:rsidR="00476BFF">
              <w:rPr>
                <w:noProof/>
                <w:webHidden/>
              </w:rPr>
              <w:fldChar w:fldCharType="separate"/>
            </w:r>
            <w:r w:rsidR="00C11ED7">
              <w:rPr>
                <w:noProof/>
                <w:webHidden/>
              </w:rPr>
              <w:t>3</w:t>
            </w:r>
            <w:r w:rsidR="00476BFF">
              <w:rPr>
                <w:noProof/>
                <w:webHidden/>
              </w:rPr>
              <w:fldChar w:fldCharType="end"/>
            </w:r>
          </w:hyperlink>
        </w:p>
        <w:p w14:paraId="5147AC0E" w14:textId="54765F0A" w:rsidR="00476BFF" w:rsidRDefault="00DD0E7E">
          <w:pPr>
            <w:pStyle w:val="TOC1"/>
            <w:tabs>
              <w:tab w:val="right" w:leader="dot" w:pos="9350"/>
            </w:tabs>
            <w:rPr>
              <w:rFonts w:asciiTheme="minorHAnsi" w:eastAsiaTheme="minorEastAsia" w:hAnsiTheme="minorHAnsi" w:cstheme="minorBidi"/>
              <w:noProof/>
              <w:sz w:val="22"/>
              <w:szCs w:val="22"/>
              <w:lang w:val="en-US"/>
            </w:rPr>
          </w:pPr>
          <w:hyperlink w:anchor="_Toc106711398" w:history="1">
            <w:r w:rsidR="00476BFF" w:rsidRPr="00C22E55">
              <w:rPr>
                <w:rStyle w:val="Hyperlink"/>
                <w:noProof/>
              </w:rPr>
              <w:t>Objetivos</w:t>
            </w:r>
            <w:r w:rsidR="00476BFF">
              <w:rPr>
                <w:noProof/>
                <w:webHidden/>
              </w:rPr>
              <w:tab/>
            </w:r>
            <w:r w:rsidR="00476BFF">
              <w:rPr>
                <w:noProof/>
                <w:webHidden/>
              </w:rPr>
              <w:fldChar w:fldCharType="begin"/>
            </w:r>
            <w:r w:rsidR="00476BFF">
              <w:rPr>
                <w:noProof/>
                <w:webHidden/>
              </w:rPr>
              <w:instrText xml:space="preserve"> PAGEREF _Toc106711398 \h </w:instrText>
            </w:r>
            <w:r w:rsidR="00476BFF">
              <w:rPr>
                <w:noProof/>
                <w:webHidden/>
              </w:rPr>
            </w:r>
            <w:r w:rsidR="00476BFF">
              <w:rPr>
                <w:noProof/>
                <w:webHidden/>
              </w:rPr>
              <w:fldChar w:fldCharType="separate"/>
            </w:r>
            <w:r w:rsidR="00C11ED7">
              <w:rPr>
                <w:noProof/>
                <w:webHidden/>
              </w:rPr>
              <w:t>4</w:t>
            </w:r>
            <w:r w:rsidR="00476BFF">
              <w:rPr>
                <w:noProof/>
                <w:webHidden/>
              </w:rPr>
              <w:fldChar w:fldCharType="end"/>
            </w:r>
          </w:hyperlink>
        </w:p>
        <w:p w14:paraId="45A07166" w14:textId="2642E3C5" w:rsidR="00476BFF" w:rsidRDefault="00DD0E7E">
          <w:pPr>
            <w:pStyle w:val="TOC1"/>
            <w:tabs>
              <w:tab w:val="right" w:leader="dot" w:pos="9350"/>
            </w:tabs>
            <w:rPr>
              <w:rFonts w:asciiTheme="minorHAnsi" w:eastAsiaTheme="minorEastAsia" w:hAnsiTheme="minorHAnsi" w:cstheme="minorBidi"/>
              <w:noProof/>
              <w:sz w:val="22"/>
              <w:szCs w:val="22"/>
              <w:lang w:val="en-US"/>
            </w:rPr>
          </w:pPr>
          <w:hyperlink w:anchor="_Toc106711399" w:history="1">
            <w:r w:rsidR="00476BFF" w:rsidRPr="00C22E55">
              <w:rPr>
                <w:rStyle w:val="Hyperlink"/>
                <w:noProof/>
              </w:rPr>
              <w:t>Temas investigados</w:t>
            </w:r>
            <w:r w:rsidR="00476BFF">
              <w:rPr>
                <w:noProof/>
                <w:webHidden/>
              </w:rPr>
              <w:tab/>
            </w:r>
            <w:r w:rsidR="00476BFF">
              <w:rPr>
                <w:noProof/>
                <w:webHidden/>
              </w:rPr>
              <w:fldChar w:fldCharType="begin"/>
            </w:r>
            <w:r w:rsidR="00476BFF">
              <w:rPr>
                <w:noProof/>
                <w:webHidden/>
              </w:rPr>
              <w:instrText xml:space="preserve"> PAGEREF _Toc106711399 \h </w:instrText>
            </w:r>
            <w:r w:rsidR="00476BFF">
              <w:rPr>
                <w:noProof/>
                <w:webHidden/>
              </w:rPr>
            </w:r>
            <w:r w:rsidR="00476BFF">
              <w:rPr>
                <w:noProof/>
                <w:webHidden/>
              </w:rPr>
              <w:fldChar w:fldCharType="separate"/>
            </w:r>
            <w:r w:rsidR="00C11ED7">
              <w:rPr>
                <w:noProof/>
                <w:webHidden/>
              </w:rPr>
              <w:t>5</w:t>
            </w:r>
            <w:r w:rsidR="00476BFF">
              <w:rPr>
                <w:noProof/>
                <w:webHidden/>
              </w:rPr>
              <w:fldChar w:fldCharType="end"/>
            </w:r>
          </w:hyperlink>
        </w:p>
        <w:p w14:paraId="372B2781" w14:textId="09690B7B" w:rsidR="00476BFF" w:rsidRDefault="00DD0E7E">
          <w:pPr>
            <w:pStyle w:val="TOC2"/>
            <w:tabs>
              <w:tab w:val="right" w:leader="dot" w:pos="9350"/>
            </w:tabs>
            <w:rPr>
              <w:rFonts w:asciiTheme="minorHAnsi" w:eastAsiaTheme="minorEastAsia" w:hAnsiTheme="minorHAnsi" w:cstheme="minorBidi"/>
              <w:noProof/>
              <w:sz w:val="22"/>
              <w:szCs w:val="22"/>
              <w:lang w:val="en-US"/>
            </w:rPr>
          </w:pPr>
          <w:hyperlink w:anchor="_Toc106711400" w:history="1">
            <w:r w:rsidR="00476BFF" w:rsidRPr="00C22E55">
              <w:rPr>
                <w:rStyle w:val="Hyperlink"/>
                <w:noProof/>
              </w:rPr>
              <w:t>Control de versiones: GitHub</w:t>
            </w:r>
            <w:r w:rsidR="00476BFF">
              <w:rPr>
                <w:noProof/>
                <w:webHidden/>
              </w:rPr>
              <w:tab/>
            </w:r>
            <w:r w:rsidR="00476BFF">
              <w:rPr>
                <w:noProof/>
                <w:webHidden/>
              </w:rPr>
              <w:fldChar w:fldCharType="begin"/>
            </w:r>
            <w:r w:rsidR="00476BFF">
              <w:rPr>
                <w:noProof/>
                <w:webHidden/>
              </w:rPr>
              <w:instrText xml:space="preserve"> PAGEREF _Toc106711400 \h </w:instrText>
            </w:r>
            <w:r w:rsidR="00476BFF">
              <w:rPr>
                <w:noProof/>
                <w:webHidden/>
              </w:rPr>
            </w:r>
            <w:r w:rsidR="00476BFF">
              <w:rPr>
                <w:noProof/>
                <w:webHidden/>
              </w:rPr>
              <w:fldChar w:fldCharType="separate"/>
            </w:r>
            <w:r w:rsidR="00C11ED7">
              <w:rPr>
                <w:noProof/>
                <w:webHidden/>
              </w:rPr>
              <w:t>5</w:t>
            </w:r>
            <w:r w:rsidR="00476BFF">
              <w:rPr>
                <w:noProof/>
                <w:webHidden/>
              </w:rPr>
              <w:fldChar w:fldCharType="end"/>
            </w:r>
          </w:hyperlink>
        </w:p>
        <w:p w14:paraId="0D97445A" w14:textId="378E9005" w:rsidR="00476BFF" w:rsidRDefault="00DD0E7E">
          <w:pPr>
            <w:pStyle w:val="TOC1"/>
            <w:tabs>
              <w:tab w:val="right" w:leader="dot" w:pos="9350"/>
            </w:tabs>
            <w:rPr>
              <w:rFonts w:asciiTheme="minorHAnsi" w:eastAsiaTheme="minorEastAsia" w:hAnsiTheme="minorHAnsi" w:cstheme="minorBidi"/>
              <w:noProof/>
              <w:sz w:val="22"/>
              <w:szCs w:val="22"/>
              <w:lang w:val="en-US"/>
            </w:rPr>
          </w:pPr>
          <w:hyperlink w:anchor="_Toc106711401" w:history="1">
            <w:r w:rsidR="00476BFF" w:rsidRPr="00C22E55">
              <w:rPr>
                <w:rStyle w:val="Hyperlink"/>
                <w:noProof/>
              </w:rPr>
              <w:t>Conclusiones:</w:t>
            </w:r>
            <w:r w:rsidR="00476BFF">
              <w:rPr>
                <w:noProof/>
                <w:webHidden/>
              </w:rPr>
              <w:tab/>
            </w:r>
            <w:r w:rsidR="00476BFF">
              <w:rPr>
                <w:noProof/>
                <w:webHidden/>
              </w:rPr>
              <w:fldChar w:fldCharType="begin"/>
            </w:r>
            <w:r w:rsidR="00476BFF">
              <w:rPr>
                <w:noProof/>
                <w:webHidden/>
              </w:rPr>
              <w:instrText xml:space="preserve"> PAGEREF _Toc106711401 \h </w:instrText>
            </w:r>
            <w:r w:rsidR="00476BFF">
              <w:rPr>
                <w:noProof/>
                <w:webHidden/>
              </w:rPr>
            </w:r>
            <w:r w:rsidR="00476BFF">
              <w:rPr>
                <w:noProof/>
                <w:webHidden/>
              </w:rPr>
              <w:fldChar w:fldCharType="separate"/>
            </w:r>
            <w:r w:rsidR="00C11ED7">
              <w:rPr>
                <w:noProof/>
                <w:webHidden/>
              </w:rPr>
              <w:t>6</w:t>
            </w:r>
            <w:r w:rsidR="00476BFF">
              <w:rPr>
                <w:noProof/>
                <w:webHidden/>
              </w:rPr>
              <w:fldChar w:fldCharType="end"/>
            </w:r>
          </w:hyperlink>
        </w:p>
        <w:p w14:paraId="7F25E4EB" w14:textId="40DDFCCB" w:rsidR="00476BFF" w:rsidRDefault="00DD0E7E">
          <w:pPr>
            <w:pStyle w:val="TOC1"/>
            <w:tabs>
              <w:tab w:val="right" w:leader="dot" w:pos="9350"/>
            </w:tabs>
            <w:rPr>
              <w:rFonts w:asciiTheme="minorHAnsi" w:eastAsiaTheme="minorEastAsia" w:hAnsiTheme="minorHAnsi" w:cstheme="minorBidi"/>
              <w:noProof/>
              <w:sz w:val="22"/>
              <w:szCs w:val="22"/>
              <w:lang w:val="en-US"/>
            </w:rPr>
          </w:pPr>
          <w:hyperlink w:anchor="_Toc106711402" w:history="1">
            <w:r w:rsidR="00476BFF" w:rsidRPr="00C22E55">
              <w:rPr>
                <w:rStyle w:val="Hyperlink"/>
                <w:noProof/>
              </w:rPr>
              <w:t>Estadística de tiempos</w:t>
            </w:r>
            <w:r w:rsidR="00476BFF">
              <w:rPr>
                <w:noProof/>
                <w:webHidden/>
              </w:rPr>
              <w:tab/>
            </w:r>
            <w:r w:rsidR="00476BFF">
              <w:rPr>
                <w:noProof/>
                <w:webHidden/>
              </w:rPr>
              <w:fldChar w:fldCharType="begin"/>
            </w:r>
            <w:r w:rsidR="00476BFF">
              <w:rPr>
                <w:noProof/>
                <w:webHidden/>
              </w:rPr>
              <w:instrText xml:space="preserve"> PAGEREF _Toc106711402 \h </w:instrText>
            </w:r>
            <w:r w:rsidR="00476BFF">
              <w:rPr>
                <w:noProof/>
                <w:webHidden/>
              </w:rPr>
            </w:r>
            <w:r w:rsidR="00476BFF">
              <w:rPr>
                <w:noProof/>
                <w:webHidden/>
              </w:rPr>
              <w:fldChar w:fldCharType="separate"/>
            </w:r>
            <w:r w:rsidR="00C11ED7">
              <w:rPr>
                <w:noProof/>
                <w:webHidden/>
              </w:rPr>
              <w:t>6</w:t>
            </w:r>
            <w:r w:rsidR="00476BFF">
              <w:rPr>
                <w:noProof/>
                <w:webHidden/>
              </w:rPr>
              <w:fldChar w:fldCharType="end"/>
            </w:r>
          </w:hyperlink>
        </w:p>
        <w:p w14:paraId="6BCBFC5C" w14:textId="3A73448C" w:rsidR="00476BFF" w:rsidRDefault="00DD0E7E">
          <w:pPr>
            <w:pStyle w:val="TOC1"/>
            <w:tabs>
              <w:tab w:val="right" w:leader="dot" w:pos="9350"/>
            </w:tabs>
            <w:rPr>
              <w:rFonts w:asciiTheme="minorHAnsi" w:eastAsiaTheme="minorEastAsia" w:hAnsiTheme="minorHAnsi" w:cstheme="minorBidi"/>
              <w:noProof/>
              <w:sz w:val="22"/>
              <w:szCs w:val="22"/>
              <w:lang w:val="en-US"/>
            </w:rPr>
          </w:pPr>
          <w:hyperlink w:anchor="_Toc106711403" w:history="1">
            <w:r w:rsidR="00476BFF" w:rsidRPr="00C22E55">
              <w:rPr>
                <w:rStyle w:val="Hyperlink"/>
                <w:noProof/>
              </w:rPr>
              <w:t>Lista de revisión del proyecto y análisis de resultados</w:t>
            </w:r>
            <w:r w:rsidR="00476BFF">
              <w:rPr>
                <w:noProof/>
                <w:webHidden/>
              </w:rPr>
              <w:tab/>
            </w:r>
            <w:r w:rsidR="00476BFF">
              <w:rPr>
                <w:noProof/>
                <w:webHidden/>
              </w:rPr>
              <w:fldChar w:fldCharType="begin"/>
            </w:r>
            <w:r w:rsidR="00476BFF">
              <w:rPr>
                <w:noProof/>
                <w:webHidden/>
              </w:rPr>
              <w:instrText xml:space="preserve"> PAGEREF _Toc106711403 \h </w:instrText>
            </w:r>
            <w:r w:rsidR="00476BFF">
              <w:rPr>
                <w:noProof/>
                <w:webHidden/>
              </w:rPr>
            </w:r>
            <w:r w:rsidR="00476BFF">
              <w:rPr>
                <w:noProof/>
                <w:webHidden/>
              </w:rPr>
              <w:fldChar w:fldCharType="separate"/>
            </w:r>
            <w:r w:rsidR="00C11ED7">
              <w:rPr>
                <w:noProof/>
                <w:webHidden/>
              </w:rPr>
              <w:t>7</w:t>
            </w:r>
            <w:r w:rsidR="00476BFF">
              <w:rPr>
                <w:noProof/>
                <w:webHidden/>
              </w:rPr>
              <w:fldChar w:fldCharType="end"/>
            </w:r>
          </w:hyperlink>
        </w:p>
        <w:p w14:paraId="2D1E4CB9" w14:textId="0B9D5255" w:rsidR="00EF699A" w:rsidRPr="00EF699A" w:rsidRDefault="00EF699A">
          <w:pPr>
            <w:rPr>
              <w:lang w:val="en-US"/>
            </w:rPr>
          </w:pPr>
          <w:r>
            <w:rPr>
              <w:b/>
              <w:bCs/>
              <w:noProof/>
            </w:rPr>
            <w:fldChar w:fldCharType="end"/>
          </w:r>
        </w:p>
      </w:sdtContent>
    </w:sdt>
    <w:p w14:paraId="68F18D41" w14:textId="33D275D4" w:rsidR="000B1440" w:rsidRDefault="000B1440" w:rsidP="00EF699A">
      <w:pPr>
        <w:spacing w:line="240" w:lineRule="auto"/>
        <w:jc w:val="left"/>
        <w:rPr>
          <w:lang w:val="en-US"/>
        </w:rPr>
      </w:pPr>
    </w:p>
    <w:p w14:paraId="2BFF1717" w14:textId="285E91AD" w:rsidR="00EF699A" w:rsidRDefault="00EF699A">
      <w:pPr>
        <w:jc w:val="left"/>
        <w:rPr>
          <w:lang w:val="en-US"/>
        </w:rPr>
      </w:pPr>
      <w:r>
        <w:rPr>
          <w:lang w:val="en-US"/>
        </w:rPr>
        <w:br w:type="page"/>
      </w:r>
    </w:p>
    <w:p w14:paraId="426D2553" w14:textId="77777777" w:rsidR="004806EF" w:rsidRDefault="004806EF" w:rsidP="004806EF">
      <w:pPr>
        <w:pStyle w:val="Heading1"/>
      </w:pPr>
      <w:bookmarkStart w:id="0" w:name="_Toc106711397"/>
      <w:r>
        <w:lastRenderedPageBreak/>
        <w:t>Requerimientos</w:t>
      </w:r>
      <w:bookmarkEnd w:id="0"/>
    </w:p>
    <w:p w14:paraId="14D3CD92" w14:textId="77777777" w:rsidR="004806EF" w:rsidRDefault="004806EF" w:rsidP="004806EF">
      <w:pPr>
        <w:jc w:val="left"/>
      </w:pPr>
      <w:r>
        <w:t xml:space="preserve">Desarrollar un programa para registrar las operaciones que se hacen en un estacionamiento de vehículos: las entradas y las salidas de estos, así como el cobro respectivo mediante una simulación de un cajero automático. </w:t>
      </w:r>
    </w:p>
    <w:p w14:paraId="44C8ED10" w14:textId="77777777" w:rsidR="004806EF" w:rsidRDefault="004806EF" w:rsidP="004806EF">
      <w:pPr>
        <w:jc w:val="left"/>
      </w:pPr>
      <w:r>
        <w:t xml:space="preserve">El programa usará archivos para almacenar la información. </w:t>
      </w:r>
    </w:p>
    <w:p w14:paraId="60E417E5" w14:textId="77777777" w:rsidR="004806EF" w:rsidRDefault="004806EF" w:rsidP="004806EF">
      <w:pPr>
        <w:jc w:val="left"/>
      </w:pPr>
      <w:r>
        <w:t xml:space="preserve">Tendrá una interfaz gráfica de usuario (GUI: </w:t>
      </w:r>
      <w:proofErr w:type="spellStart"/>
      <w:r>
        <w:t>Graphical</w:t>
      </w:r>
      <w:proofErr w:type="spellEnd"/>
      <w:r>
        <w:t xml:space="preserve"> </w:t>
      </w:r>
      <w:proofErr w:type="spellStart"/>
      <w:r>
        <w:t>User</w:t>
      </w:r>
      <w:proofErr w:type="spellEnd"/>
      <w:r>
        <w:t xml:space="preserve"> </w:t>
      </w:r>
      <w:proofErr w:type="gramStart"/>
      <w:r>
        <w:t>Interface</w:t>
      </w:r>
      <w:proofErr w:type="gramEnd"/>
      <w:r>
        <w:t xml:space="preserve">). Puede hacer cambios en la interfaz gráfica previamente acordados con el profesor. </w:t>
      </w:r>
    </w:p>
    <w:p w14:paraId="2097850F" w14:textId="77777777" w:rsidR="004806EF" w:rsidRDefault="004806EF" w:rsidP="004806EF">
      <w:pPr>
        <w:jc w:val="left"/>
      </w:pPr>
      <w:r>
        <w:t xml:space="preserve">Para manejar cada espacio del parqueo se usará el diccionario parqueo con esta estructura: </w:t>
      </w:r>
    </w:p>
    <w:p w14:paraId="57B56121" w14:textId="77777777" w:rsidR="004806EF" w:rsidRDefault="004806EF" w:rsidP="004806EF">
      <w:pPr>
        <w:jc w:val="left"/>
      </w:pPr>
      <w:r>
        <w:t xml:space="preserve">Llave: </w:t>
      </w:r>
      <w:proofErr w:type="spellStart"/>
      <w:r>
        <w:t>número_espacio</w:t>
      </w:r>
      <w:proofErr w:type="spellEnd"/>
      <w:r>
        <w:t xml:space="preserve">, entero entre 1 y la cantidad total de espacios del parqueo registrada en la configuración. </w:t>
      </w:r>
    </w:p>
    <w:p w14:paraId="3BA2E97B" w14:textId="77777777" w:rsidR="004806EF" w:rsidRDefault="004806EF" w:rsidP="004806EF">
      <w:pPr>
        <w:jc w:val="left"/>
      </w:pPr>
      <w:r>
        <w:t xml:space="preserve">Valor: lista con datos del vehículo en este espacio. [ placa, </w:t>
      </w:r>
      <w:proofErr w:type="spellStart"/>
      <w:r>
        <w:t>fecha_hora_entrada</w:t>
      </w:r>
      <w:proofErr w:type="spellEnd"/>
      <w:r>
        <w:t xml:space="preserve">, </w:t>
      </w:r>
      <w:proofErr w:type="spellStart"/>
      <w:r>
        <w:t>fecha_hora_pago</w:t>
      </w:r>
      <w:proofErr w:type="spellEnd"/>
      <w:r>
        <w:t xml:space="preserve">, </w:t>
      </w:r>
      <w:proofErr w:type="spellStart"/>
      <w:r>
        <w:t>valor_</w:t>
      </w:r>
      <w:proofErr w:type="gramStart"/>
      <w:r>
        <w:t>pagado</w:t>
      </w:r>
      <w:proofErr w:type="spellEnd"/>
      <w:r>
        <w:t xml:space="preserve"> ]</w:t>
      </w:r>
      <w:proofErr w:type="gramEnd"/>
      <w:r>
        <w:t xml:space="preserve"> </w:t>
      </w:r>
    </w:p>
    <w:p w14:paraId="067E6900" w14:textId="77777777" w:rsidR="004806EF" w:rsidRDefault="004806EF" w:rsidP="004806EF">
      <w:pPr>
        <w:jc w:val="left"/>
      </w:pPr>
      <w:r>
        <w:t xml:space="preserve">Cuando un vehículo ingresa se busca en el diccionario parqueo el primer espacio disponible para asignarlo (del 1 hacia adelante) y registrar los datos de placa y </w:t>
      </w:r>
      <w:proofErr w:type="spellStart"/>
      <w:r>
        <w:t>fecha_hora_entrada</w:t>
      </w:r>
      <w:proofErr w:type="spellEnd"/>
      <w:r>
        <w:t xml:space="preserve">. </w:t>
      </w:r>
    </w:p>
    <w:p w14:paraId="259B7C5A" w14:textId="77777777" w:rsidR="004806EF" w:rsidRDefault="004806EF" w:rsidP="004806EF">
      <w:pPr>
        <w:jc w:val="left"/>
      </w:pPr>
      <w:r>
        <w:t xml:space="preserve">Con la entrada de un vehículo el dato </w:t>
      </w:r>
      <w:proofErr w:type="spellStart"/>
      <w:r>
        <w:t>fecha_hora_pago</w:t>
      </w:r>
      <w:proofErr w:type="spellEnd"/>
      <w:r>
        <w:t xml:space="preserve"> es un </w:t>
      </w:r>
      <w:proofErr w:type="spellStart"/>
      <w:r>
        <w:t>string</w:t>
      </w:r>
      <w:proofErr w:type="spellEnd"/>
      <w:r>
        <w:t xml:space="preserve"> vacío y </w:t>
      </w:r>
      <w:proofErr w:type="spellStart"/>
      <w:r>
        <w:t>valor_pagado</w:t>
      </w:r>
      <w:proofErr w:type="spellEnd"/>
      <w:r>
        <w:t xml:space="preserve"> es cero. </w:t>
      </w:r>
    </w:p>
    <w:p w14:paraId="2D908790" w14:textId="77777777" w:rsidR="004806EF" w:rsidRDefault="004806EF" w:rsidP="004806EF">
      <w:pPr>
        <w:jc w:val="left"/>
      </w:pPr>
      <w:r>
        <w:t xml:space="preserve">Cuando un vehículo paga se actualiza su respectivo elemento en el diccionario parqueo con los datos reales de </w:t>
      </w:r>
      <w:proofErr w:type="spellStart"/>
      <w:r>
        <w:t>fecha_hora_pago</w:t>
      </w:r>
      <w:proofErr w:type="spellEnd"/>
      <w:r>
        <w:t xml:space="preserve"> y </w:t>
      </w:r>
      <w:proofErr w:type="spellStart"/>
      <w:r>
        <w:t>valor_pagado</w:t>
      </w:r>
      <w:proofErr w:type="spellEnd"/>
      <w:r>
        <w:t xml:space="preserve">. </w:t>
      </w:r>
    </w:p>
    <w:p w14:paraId="41E8EE90" w14:textId="77777777" w:rsidR="004806EF" w:rsidRDefault="004806EF" w:rsidP="004806EF">
      <w:pPr>
        <w:jc w:val="left"/>
      </w:pPr>
      <w:r>
        <w:t xml:space="preserve">Cuando el vehículo sale físicamente se actualiza el diccionario parqueo: el elemento se borra para indicar que el espacio está libre, y los datos de este elemento eliminado se agregan a la lista </w:t>
      </w:r>
      <w:proofErr w:type="spellStart"/>
      <w:r>
        <w:t>detalle_de_uso</w:t>
      </w:r>
      <w:proofErr w:type="spellEnd"/>
      <w:r>
        <w:t xml:space="preserve"> cuyos elementos son listas con la siguiente estructura: </w:t>
      </w:r>
    </w:p>
    <w:p w14:paraId="5A5C768A" w14:textId="77777777" w:rsidR="004806EF" w:rsidRDefault="004806EF" w:rsidP="004806EF">
      <w:pPr>
        <w:jc w:val="left"/>
      </w:pPr>
      <w:r>
        <w:t xml:space="preserve">[ placa, </w:t>
      </w:r>
      <w:proofErr w:type="spellStart"/>
      <w:r>
        <w:t>fecha_hora_entrada</w:t>
      </w:r>
      <w:proofErr w:type="spellEnd"/>
      <w:r>
        <w:t xml:space="preserve">, </w:t>
      </w:r>
      <w:proofErr w:type="spellStart"/>
      <w:r>
        <w:t>fecha_hora_pago</w:t>
      </w:r>
      <w:proofErr w:type="spellEnd"/>
      <w:r>
        <w:t xml:space="preserve">, </w:t>
      </w:r>
      <w:proofErr w:type="spellStart"/>
      <w:r>
        <w:t>valor_pagado</w:t>
      </w:r>
      <w:proofErr w:type="spellEnd"/>
      <w:r>
        <w:t xml:space="preserve">, </w:t>
      </w:r>
      <w:proofErr w:type="spellStart"/>
      <w:r>
        <w:t>fecha_hora_salida</w:t>
      </w:r>
      <w:proofErr w:type="spellEnd"/>
      <w:r>
        <w:t xml:space="preserve">, </w:t>
      </w:r>
      <w:proofErr w:type="spellStart"/>
      <w:r>
        <w:t>numero_</w:t>
      </w:r>
      <w:proofErr w:type="gramStart"/>
      <w:r>
        <w:t>espacio</w:t>
      </w:r>
      <w:proofErr w:type="spellEnd"/>
      <w:r>
        <w:t xml:space="preserve"> ]</w:t>
      </w:r>
      <w:proofErr w:type="gramEnd"/>
      <w:r>
        <w:t xml:space="preserve"> </w:t>
      </w:r>
    </w:p>
    <w:p w14:paraId="330951A2" w14:textId="77777777" w:rsidR="004806EF" w:rsidRDefault="004806EF" w:rsidP="004806EF">
      <w:pPr>
        <w:jc w:val="left"/>
      </w:pPr>
      <w:r>
        <w:t xml:space="preserve">Note que la lista </w:t>
      </w:r>
      <w:proofErr w:type="spellStart"/>
      <w:r>
        <w:t>detalle_de_uso</w:t>
      </w:r>
      <w:proofErr w:type="spellEnd"/>
      <w:r>
        <w:t xml:space="preserve"> contiene un elemento para cada pago hecho por los vehículos que salieron físicamente </w:t>
      </w:r>
    </w:p>
    <w:p w14:paraId="5D75E5FA" w14:textId="77777777" w:rsidR="004806EF" w:rsidRDefault="004806EF" w:rsidP="004806EF">
      <w:pPr>
        <w:jc w:val="left"/>
      </w:pPr>
      <w:r>
        <w:t xml:space="preserve">Formato del </w:t>
      </w:r>
      <w:proofErr w:type="spellStart"/>
      <w:r>
        <w:t>string</w:t>
      </w:r>
      <w:proofErr w:type="spellEnd"/>
      <w:r>
        <w:t xml:space="preserve"> </w:t>
      </w:r>
      <w:proofErr w:type="spellStart"/>
      <w:r>
        <w:t>fecha_hora</w:t>
      </w:r>
      <w:proofErr w:type="spellEnd"/>
      <w:r>
        <w:t xml:space="preserve"> (</w:t>
      </w:r>
      <w:proofErr w:type="spellStart"/>
      <w:r>
        <w:t>hh</w:t>
      </w:r>
      <w:proofErr w:type="spellEnd"/>
      <w:r>
        <w:t xml:space="preserve">: hora de 0 a 23, mm: minutos de 0 a 59): </w:t>
      </w:r>
      <w:proofErr w:type="spellStart"/>
      <w:r>
        <w:t>hh:mm-dd</w:t>
      </w:r>
      <w:proofErr w:type="spellEnd"/>
      <w:r>
        <w:t>/mm/</w:t>
      </w:r>
      <w:proofErr w:type="spellStart"/>
      <w:r>
        <w:t>aaaa</w:t>
      </w:r>
      <w:proofErr w:type="spellEnd"/>
    </w:p>
    <w:p w14:paraId="3FDCE94B" w14:textId="77777777" w:rsidR="004806EF" w:rsidRDefault="004806EF">
      <w:pPr>
        <w:jc w:val="left"/>
      </w:pPr>
      <w:r>
        <w:br w:type="page"/>
      </w:r>
    </w:p>
    <w:p w14:paraId="57C5252D" w14:textId="13F9B69B" w:rsidR="004806EF" w:rsidRDefault="004806EF" w:rsidP="004806EF">
      <w:pPr>
        <w:pStyle w:val="Heading1"/>
      </w:pPr>
      <w:bookmarkStart w:id="1" w:name="_Toc106711398"/>
      <w:r>
        <w:lastRenderedPageBreak/>
        <w:t>Objetivos</w:t>
      </w:r>
      <w:bookmarkEnd w:id="1"/>
    </w:p>
    <w:p w14:paraId="2334DCB8" w14:textId="77777777" w:rsidR="004806EF" w:rsidRDefault="004806EF" w:rsidP="004806EF">
      <w:pPr>
        <w:jc w:val="left"/>
      </w:pPr>
      <w:r>
        <w:t xml:space="preserve">- Continuar aplicando el ciclo completo de la metodología general de desarrollo de programas: </w:t>
      </w:r>
    </w:p>
    <w:p w14:paraId="4358B676" w14:textId="77777777" w:rsidR="004806EF" w:rsidRDefault="004806EF" w:rsidP="004806EF">
      <w:pPr>
        <w:ind w:firstLine="720"/>
        <w:jc w:val="left"/>
      </w:pPr>
      <w:r>
        <w:t xml:space="preserve">• Entender el problema </w:t>
      </w:r>
    </w:p>
    <w:p w14:paraId="23BC9EBA" w14:textId="77777777" w:rsidR="004806EF" w:rsidRDefault="004806EF" w:rsidP="004806EF">
      <w:pPr>
        <w:ind w:firstLine="720"/>
        <w:jc w:val="left"/>
      </w:pPr>
      <w:r>
        <w:t xml:space="preserve">• Diseñar algoritmo </w:t>
      </w:r>
    </w:p>
    <w:p w14:paraId="30451411" w14:textId="77777777" w:rsidR="004806EF" w:rsidRDefault="004806EF" w:rsidP="004806EF">
      <w:pPr>
        <w:ind w:firstLine="720"/>
        <w:jc w:val="left"/>
      </w:pPr>
      <w:r>
        <w:t xml:space="preserve">• Codificar algoritmo </w:t>
      </w:r>
    </w:p>
    <w:p w14:paraId="09E9F737" w14:textId="77777777" w:rsidR="004806EF" w:rsidRDefault="004806EF" w:rsidP="004806EF">
      <w:pPr>
        <w:ind w:firstLine="720"/>
        <w:jc w:val="left"/>
      </w:pPr>
      <w:r>
        <w:t xml:space="preserve">• Probar y evaluar programa </w:t>
      </w:r>
    </w:p>
    <w:p w14:paraId="5CAA3DDC" w14:textId="77777777" w:rsidR="004806EF" w:rsidRDefault="004806EF" w:rsidP="004806EF">
      <w:pPr>
        <w:jc w:val="left"/>
      </w:pPr>
      <w:r>
        <w:t xml:space="preserve">- Aplicar y reforzar aspectos del lenguaje Python 3. </w:t>
      </w:r>
    </w:p>
    <w:p w14:paraId="401CA7BF" w14:textId="77777777" w:rsidR="004806EF" w:rsidRDefault="004806EF" w:rsidP="004806EF">
      <w:pPr>
        <w:ind w:firstLine="720"/>
        <w:jc w:val="left"/>
      </w:pPr>
      <w:r>
        <w:t xml:space="preserve">• Uso de diversos componentes del lenguaje. </w:t>
      </w:r>
    </w:p>
    <w:p w14:paraId="38D24C23" w14:textId="77777777" w:rsidR="004806EF" w:rsidRDefault="004806EF" w:rsidP="004806EF">
      <w:pPr>
        <w:ind w:left="720"/>
        <w:jc w:val="left"/>
      </w:pPr>
      <w:r>
        <w:t xml:space="preserve">• Desarrollo de funciones. </w:t>
      </w:r>
    </w:p>
    <w:p w14:paraId="3486F15C" w14:textId="77777777" w:rsidR="004806EF" w:rsidRDefault="004806EF" w:rsidP="004806EF">
      <w:pPr>
        <w:ind w:left="720"/>
        <w:jc w:val="left"/>
      </w:pPr>
      <w:r>
        <w:t xml:space="preserve">• Manejo de la técnica de iteración para repetición de procesos. </w:t>
      </w:r>
    </w:p>
    <w:p w14:paraId="157744C6" w14:textId="77777777" w:rsidR="004806EF" w:rsidRDefault="004806EF" w:rsidP="004806EF">
      <w:pPr>
        <w:ind w:left="720"/>
        <w:jc w:val="left"/>
      </w:pPr>
      <w:r>
        <w:t xml:space="preserve">• Utilizar estructuras de datos nativas de Python tales como las secuencias (listas, tuplas, </w:t>
      </w:r>
      <w:proofErr w:type="spellStart"/>
      <w:r>
        <w:t>strings</w:t>
      </w:r>
      <w:proofErr w:type="spellEnd"/>
      <w:r>
        <w:t xml:space="preserve">), diccionarios. </w:t>
      </w:r>
    </w:p>
    <w:p w14:paraId="674B1043" w14:textId="77777777" w:rsidR="004806EF" w:rsidRDefault="004806EF" w:rsidP="004806EF">
      <w:pPr>
        <w:jc w:val="left"/>
      </w:pPr>
      <w:r>
        <w:t xml:space="preserve">- Aplicar buenas prácticas de programación básicas: documentación interna y externa del programa, reutilización de software, nombres significativos. </w:t>
      </w:r>
    </w:p>
    <w:p w14:paraId="697C8E86" w14:textId="77777777" w:rsidR="00A54D0E" w:rsidRDefault="004806EF" w:rsidP="004806EF">
      <w:pPr>
        <w:jc w:val="left"/>
      </w:pPr>
      <w:r>
        <w:t xml:space="preserve">- Validar los datos de entrada: todos los datos de entrada se deben validar según restricciones que se indican en cada uno de ellos. Luego de cualquier mensaje o aviso, el programa debe esperar a que el usuario de para continuar, se busca que el usuario pueda ver esos mensajes. </w:t>
      </w:r>
    </w:p>
    <w:p w14:paraId="6DDF15F9" w14:textId="6A74A4E3" w:rsidR="004806EF" w:rsidRDefault="004806EF" w:rsidP="004806EF">
      <w:pPr>
        <w:jc w:val="left"/>
      </w:pPr>
      <w:r>
        <w:t>- Usar archivos de datos</w:t>
      </w:r>
    </w:p>
    <w:p w14:paraId="17E67C1F" w14:textId="1A15399F" w:rsidR="00A54D0E" w:rsidRDefault="00A54D0E" w:rsidP="004806EF">
      <w:pPr>
        <w:jc w:val="left"/>
      </w:pPr>
      <w:r>
        <w:t>- Usar algún software de control de versiones de software, por ejemplo, Git o algún otro que usted decida.</w:t>
      </w:r>
    </w:p>
    <w:p w14:paraId="7071006B" w14:textId="063596C7" w:rsidR="00A54D0E" w:rsidRPr="004806EF" w:rsidRDefault="00A54D0E" w:rsidP="004806EF">
      <w:pPr>
        <w:jc w:val="left"/>
      </w:pPr>
      <w:r>
        <w:t>- Fomentar habilidades investigativas (lectura-escritura, procesos cognitivos, trabajo colaborativo, socialización del conocimiento, obtención de información, análisis, motivación, conciencia del autoaprendizaje).</w:t>
      </w:r>
    </w:p>
    <w:p w14:paraId="4B35F666" w14:textId="5E7208B6" w:rsidR="004806EF" w:rsidRDefault="004806EF" w:rsidP="004806EF">
      <w:r>
        <w:br w:type="page"/>
      </w:r>
    </w:p>
    <w:p w14:paraId="4B58AB92" w14:textId="2DC21536" w:rsidR="00A54D0E" w:rsidRDefault="00F1558F" w:rsidP="008F06BA">
      <w:pPr>
        <w:pStyle w:val="Heading1"/>
      </w:pPr>
      <w:bookmarkStart w:id="2" w:name="_Toc106711399"/>
      <w:r>
        <w:lastRenderedPageBreak/>
        <w:t>Temas investigados</w:t>
      </w:r>
      <w:bookmarkEnd w:id="2"/>
    </w:p>
    <w:p w14:paraId="7073E665" w14:textId="77777777" w:rsidR="00A54D0E" w:rsidRDefault="00A54D0E" w:rsidP="00A54D0E">
      <w:pPr>
        <w:pStyle w:val="Heading2"/>
        <w:jc w:val="left"/>
      </w:pPr>
      <w:bookmarkStart w:id="3" w:name="_Toc106711400"/>
      <w:r>
        <w:t>Control de versiones: GitHub</w:t>
      </w:r>
      <w:bookmarkEnd w:id="3"/>
    </w:p>
    <w:p w14:paraId="41E6E185" w14:textId="77777777" w:rsidR="0086633D" w:rsidRDefault="00306A07" w:rsidP="0086633D">
      <w:pPr>
        <w:jc w:val="both"/>
      </w:pPr>
      <w:r>
        <w:t xml:space="preserve">Para el desarrollo de este proyecto, utilicé el sistema de control de versiones GitHub, el mismo tiene muchas ventajas ya que nos permite tener un control de todos los cambios que se realizan en el proyecto, además el mismo nos permite trabajar en distintas </w:t>
      </w:r>
      <w:r w:rsidR="0086633D">
        <w:t>versiones del mismo proyecto y a su vez si una de las versiones funciona de manera adecuada, se puede convertir en la principal, o en caso contrario de que la misma no funcione, se puede descartar.</w:t>
      </w:r>
    </w:p>
    <w:p w14:paraId="3E0425D2" w14:textId="77777777" w:rsidR="00741A59" w:rsidRDefault="0086633D" w:rsidP="0086633D">
      <w:pPr>
        <w:jc w:val="both"/>
      </w:pPr>
      <w:r>
        <w:t>Este tipo de software se usa principalmente en las empresas para el trabajo en equipo ya que el mismo permite tener un control de todos los cambios que se realizan y saber quién hizo qué, también tiene la ventaja de que cada persona puede tener una copia personal del proyecto y trabajar sobre ella sin interrumpir el trabajo de los otros, y cuando se decida hacer una rama principal, permite comparar los cambios y solo dejar los que no colapsen el resto del proyecto</w:t>
      </w:r>
    </w:p>
    <w:p w14:paraId="09B487BF" w14:textId="22625B5F" w:rsidR="00A54D0E" w:rsidRDefault="00741A59" w:rsidP="0086633D">
      <w:pPr>
        <w:jc w:val="both"/>
      </w:pPr>
      <w:r>
        <w:t xml:space="preserve">Para este proyecto solo fue necesaria la función de </w:t>
      </w:r>
      <w:proofErr w:type="spellStart"/>
      <w:r>
        <w:t>push</w:t>
      </w:r>
      <w:proofErr w:type="spellEnd"/>
      <w:r>
        <w:t>, ya que se trabajaba con la copia local y solo se enviaron los cambios para tener una copia de seguridad</w:t>
      </w:r>
      <w:r w:rsidR="00A54D0E">
        <w:br w:type="page"/>
      </w:r>
    </w:p>
    <w:p w14:paraId="2920472D" w14:textId="77777777" w:rsidR="00A54D0E" w:rsidRPr="00A54D0E" w:rsidRDefault="00A54D0E" w:rsidP="00A54D0E"/>
    <w:p w14:paraId="37CF3823" w14:textId="5F2EA786" w:rsidR="00BD14F2" w:rsidRDefault="00BD14F2" w:rsidP="00BD14F2">
      <w:pPr>
        <w:pStyle w:val="Heading1"/>
      </w:pPr>
      <w:bookmarkStart w:id="4" w:name="_Toc106711401"/>
      <w:r>
        <w:t>Conclusiones:</w:t>
      </w:r>
      <w:bookmarkEnd w:id="4"/>
      <w:r>
        <w:t xml:space="preserve"> </w:t>
      </w:r>
    </w:p>
    <w:p w14:paraId="6A8759E8" w14:textId="585982BE" w:rsidR="00144FF6" w:rsidRDefault="00447082" w:rsidP="00BD14F2">
      <w:pPr>
        <w:jc w:val="left"/>
      </w:pPr>
      <w:r>
        <w:t xml:space="preserve">Este proyecto fue muy interesante y entretenido de realizar, ya que, personalmente me encantó trabajar con GUI, además de que realmente siento que logré implementar y entender muchos de los temas vistos en el curso, siento que la solución que planteo es </w:t>
      </w:r>
      <w:r w:rsidR="00A5583C">
        <w:t>correcta,</w:t>
      </w:r>
      <w:r>
        <w:t xml:space="preserve"> pero de igual manera me siento muy satisfecho con el trabajo realizado y con lo aprendido en el curso</w:t>
      </w:r>
      <w:r w:rsidR="00AD5760">
        <w:t>.</w:t>
      </w:r>
    </w:p>
    <w:p w14:paraId="0721A30A" w14:textId="33749D80" w:rsidR="00144FF6" w:rsidRDefault="00144FF6" w:rsidP="00144FF6">
      <w:pPr>
        <w:pStyle w:val="Heading1"/>
      </w:pPr>
      <w:bookmarkStart w:id="5" w:name="_Toc106711402"/>
      <w:r>
        <w:t>Estadística de tiempos</w:t>
      </w:r>
      <w:bookmarkEnd w:id="5"/>
    </w:p>
    <w:tbl>
      <w:tblPr>
        <w:tblStyle w:val="TableGrid"/>
        <w:tblW w:w="0" w:type="auto"/>
        <w:tblLook w:val="04A0" w:firstRow="1" w:lastRow="0" w:firstColumn="1" w:lastColumn="0" w:noHBand="0" w:noVBand="1"/>
      </w:tblPr>
      <w:tblGrid>
        <w:gridCol w:w="5035"/>
        <w:gridCol w:w="4315"/>
      </w:tblGrid>
      <w:tr w:rsidR="00144FF6" w14:paraId="6FCFFEBE" w14:textId="77777777" w:rsidTr="00A5583C">
        <w:tc>
          <w:tcPr>
            <w:tcW w:w="5035" w:type="dxa"/>
          </w:tcPr>
          <w:p w14:paraId="73B0C29C" w14:textId="0A73C993" w:rsidR="00144FF6" w:rsidRPr="00144FF6" w:rsidRDefault="00144FF6" w:rsidP="00144FF6">
            <w:pPr>
              <w:jc w:val="left"/>
              <w:rPr>
                <w:b/>
                <w:bCs/>
              </w:rPr>
            </w:pPr>
            <w:r w:rsidRPr="00144FF6">
              <w:rPr>
                <w:b/>
                <w:bCs/>
              </w:rPr>
              <w:t>Actividad</w:t>
            </w:r>
          </w:p>
        </w:tc>
        <w:tc>
          <w:tcPr>
            <w:tcW w:w="4315" w:type="dxa"/>
          </w:tcPr>
          <w:p w14:paraId="5F26D541" w14:textId="3A8C885A" w:rsidR="00144FF6" w:rsidRPr="00144FF6" w:rsidRDefault="00A5583C" w:rsidP="00144FF6">
            <w:pPr>
              <w:jc w:val="left"/>
              <w:rPr>
                <w:b/>
                <w:bCs/>
              </w:rPr>
            </w:pPr>
            <w:r>
              <w:rPr>
                <w:b/>
                <w:bCs/>
              </w:rPr>
              <w:t>H</w:t>
            </w:r>
            <w:r w:rsidR="00144FF6" w:rsidRPr="00144FF6">
              <w:rPr>
                <w:b/>
                <w:bCs/>
              </w:rPr>
              <w:t>oras</w:t>
            </w:r>
          </w:p>
        </w:tc>
      </w:tr>
      <w:tr w:rsidR="00144FF6" w14:paraId="4C03C6A4" w14:textId="77777777" w:rsidTr="00A5583C">
        <w:tc>
          <w:tcPr>
            <w:tcW w:w="5035" w:type="dxa"/>
          </w:tcPr>
          <w:p w14:paraId="196CC0F4" w14:textId="2EA21B1C" w:rsidR="00144FF6" w:rsidRDefault="00144FF6" w:rsidP="00144FF6">
            <w:pPr>
              <w:jc w:val="left"/>
            </w:pPr>
            <w:r>
              <w:t>Análisis del problema</w:t>
            </w:r>
          </w:p>
        </w:tc>
        <w:tc>
          <w:tcPr>
            <w:tcW w:w="4315" w:type="dxa"/>
          </w:tcPr>
          <w:p w14:paraId="7C3302EA" w14:textId="3C57C5CE" w:rsidR="00144FF6" w:rsidRDefault="00A5583C" w:rsidP="00144FF6">
            <w:pPr>
              <w:jc w:val="left"/>
            </w:pPr>
            <w:r>
              <w:t>3</w:t>
            </w:r>
          </w:p>
        </w:tc>
      </w:tr>
      <w:tr w:rsidR="00144FF6" w14:paraId="61E21B11" w14:textId="77777777" w:rsidTr="00A5583C">
        <w:tc>
          <w:tcPr>
            <w:tcW w:w="5035" w:type="dxa"/>
          </w:tcPr>
          <w:p w14:paraId="47E85054" w14:textId="43571C52" w:rsidR="00144FF6" w:rsidRDefault="00144FF6" w:rsidP="00144FF6">
            <w:pPr>
              <w:jc w:val="left"/>
            </w:pPr>
            <w:r>
              <w:t>Diseño de algoritmos</w:t>
            </w:r>
          </w:p>
        </w:tc>
        <w:tc>
          <w:tcPr>
            <w:tcW w:w="4315" w:type="dxa"/>
          </w:tcPr>
          <w:p w14:paraId="365E7CAF" w14:textId="0E4C32E6" w:rsidR="00144FF6" w:rsidRDefault="00A5583C" w:rsidP="00144FF6">
            <w:pPr>
              <w:jc w:val="left"/>
            </w:pPr>
            <w:r>
              <w:t>5</w:t>
            </w:r>
          </w:p>
        </w:tc>
      </w:tr>
      <w:tr w:rsidR="00A5583C" w14:paraId="6A3A5BF3" w14:textId="77777777" w:rsidTr="00A5583C">
        <w:tc>
          <w:tcPr>
            <w:tcW w:w="5035" w:type="dxa"/>
          </w:tcPr>
          <w:p w14:paraId="1CD5540D" w14:textId="26EF6E32" w:rsidR="00A5583C" w:rsidRDefault="00A5583C" w:rsidP="00144FF6">
            <w:pPr>
              <w:jc w:val="left"/>
            </w:pPr>
            <w:r>
              <w:t>Investigación</w:t>
            </w:r>
          </w:p>
        </w:tc>
        <w:tc>
          <w:tcPr>
            <w:tcW w:w="4315" w:type="dxa"/>
          </w:tcPr>
          <w:p w14:paraId="3F062807" w14:textId="1C496AD6" w:rsidR="00A5583C" w:rsidRDefault="00A5583C" w:rsidP="00144FF6">
            <w:pPr>
              <w:jc w:val="left"/>
            </w:pPr>
            <w:r>
              <w:t>2</w:t>
            </w:r>
          </w:p>
        </w:tc>
      </w:tr>
      <w:tr w:rsidR="00144FF6" w14:paraId="05367CEA" w14:textId="77777777" w:rsidTr="00A5583C">
        <w:tc>
          <w:tcPr>
            <w:tcW w:w="5035" w:type="dxa"/>
          </w:tcPr>
          <w:p w14:paraId="3A353EAE" w14:textId="19CC45E0" w:rsidR="00144FF6" w:rsidRDefault="00AD5760" w:rsidP="00144FF6">
            <w:pPr>
              <w:jc w:val="left"/>
            </w:pPr>
            <w:r>
              <w:t>Creación de la GUI</w:t>
            </w:r>
          </w:p>
        </w:tc>
        <w:tc>
          <w:tcPr>
            <w:tcW w:w="4315" w:type="dxa"/>
          </w:tcPr>
          <w:p w14:paraId="27B27B72" w14:textId="22319657" w:rsidR="00144FF6" w:rsidRDefault="00A5583C" w:rsidP="00144FF6">
            <w:pPr>
              <w:jc w:val="left"/>
            </w:pPr>
            <w:r>
              <w:t>10</w:t>
            </w:r>
          </w:p>
        </w:tc>
      </w:tr>
      <w:tr w:rsidR="00144FF6" w14:paraId="5BCCB0A3" w14:textId="77777777" w:rsidTr="00A5583C">
        <w:trPr>
          <w:trHeight w:val="233"/>
        </w:trPr>
        <w:tc>
          <w:tcPr>
            <w:tcW w:w="5035" w:type="dxa"/>
          </w:tcPr>
          <w:p w14:paraId="1662CED7" w14:textId="34EC1087" w:rsidR="00144FF6" w:rsidRDefault="00A5583C" w:rsidP="00144FF6">
            <w:pPr>
              <w:jc w:val="left"/>
            </w:pPr>
            <w:r>
              <w:t>Programación</w:t>
            </w:r>
          </w:p>
        </w:tc>
        <w:tc>
          <w:tcPr>
            <w:tcW w:w="4315" w:type="dxa"/>
          </w:tcPr>
          <w:p w14:paraId="67A5B990" w14:textId="20D31F13" w:rsidR="00144FF6" w:rsidRDefault="00A5583C" w:rsidP="00144FF6">
            <w:pPr>
              <w:jc w:val="left"/>
            </w:pPr>
            <w:r>
              <w:t>40</w:t>
            </w:r>
          </w:p>
        </w:tc>
      </w:tr>
      <w:tr w:rsidR="00A5583C" w14:paraId="28B17095" w14:textId="77777777" w:rsidTr="00A5583C">
        <w:tc>
          <w:tcPr>
            <w:tcW w:w="5035" w:type="dxa"/>
          </w:tcPr>
          <w:p w14:paraId="496DBA97" w14:textId="7C79B155" w:rsidR="00A5583C" w:rsidRDefault="00A5583C" w:rsidP="00144FF6">
            <w:pPr>
              <w:jc w:val="left"/>
            </w:pPr>
            <w:r>
              <w:t>Pruebas del programa</w:t>
            </w:r>
          </w:p>
        </w:tc>
        <w:tc>
          <w:tcPr>
            <w:tcW w:w="4315" w:type="dxa"/>
          </w:tcPr>
          <w:p w14:paraId="119BFFCF" w14:textId="6E12C50D" w:rsidR="00A5583C" w:rsidRDefault="00A5583C" w:rsidP="00144FF6">
            <w:pPr>
              <w:jc w:val="left"/>
            </w:pPr>
            <w:r>
              <w:t>2</w:t>
            </w:r>
          </w:p>
        </w:tc>
      </w:tr>
      <w:tr w:rsidR="00144FF6" w14:paraId="1F7047DD" w14:textId="77777777" w:rsidTr="00A5583C">
        <w:tc>
          <w:tcPr>
            <w:tcW w:w="5035" w:type="dxa"/>
          </w:tcPr>
          <w:p w14:paraId="56A1498F" w14:textId="34FE72BF" w:rsidR="00144FF6" w:rsidRDefault="00A5583C" w:rsidP="00144FF6">
            <w:pPr>
              <w:jc w:val="left"/>
            </w:pPr>
            <w:r>
              <w:t>Documentación Interna</w:t>
            </w:r>
          </w:p>
        </w:tc>
        <w:tc>
          <w:tcPr>
            <w:tcW w:w="4315" w:type="dxa"/>
          </w:tcPr>
          <w:p w14:paraId="048FE5D1" w14:textId="611E6EF1" w:rsidR="00144FF6" w:rsidRDefault="00A5583C" w:rsidP="00144FF6">
            <w:pPr>
              <w:jc w:val="left"/>
            </w:pPr>
            <w:r>
              <w:t>1</w:t>
            </w:r>
          </w:p>
        </w:tc>
      </w:tr>
      <w:tr w:rsidR="00144FF6" w14:paraId="4938C2DB" w14:textId="77777777" w:rsidTr="00A5583C">
        <w:tc>
          <w:tcPr>
            <w:tcW w:w="5035" w:type="dxa"/>
          </w:tcPr>
          <w:p w14:paraId="3181A0F5" w14:textId="3CC39C96" w:rsidR="00144FF6" w:rsidRDefault="00A5583C" w:rsidP="00144FF6">
            <w:pPr>
              <w:jc w:val="left"/>
            </w:pPr>
            <w:r>
              <w:t>Elaboración del Manual</w:t>
            </w:r>
          </w:p>
        </w:tc>
        <w:tc>
          <w:tcPr>
            <w:tcW w:w="4315" w:type="dxa"/>
          </w:tcPr>
          <w:p w14:paraId="5508AF45" w14:textId="6793110E" w:rsidR="00144FF6" w:rsidRDefault="00A5583C" w:rsidP="00144FF6">
            <w:pPr>
              <w:jc w:val="left"/>
            </w:pPr>
            <w:r>
              <w:t>1</w:t>
            </w:r>
          </w:p>
        </w:tc>
      </w:tr>
      <w:tr w:rsidR="00144FF6" w14:paraId="4761EC4B" w14:textId="77777777" w:rsidTr="00A5583C">
        <w:tc>
          <w:tcPr>
            <w:tcW w:w="5035" w:type="dxa"/>
          </w:tcPr>
          <w:p w14:paraId="21982EC4" w14:textId="393F9410" w:rsidR="00144FF6" w:rsidRDefault="00A5583C" w:rsidP="00144FF6">
            <w:pPr>
              <w:jc w:val="left"/>
            </w:pPr>
            <w:r>
              <w:t>Elaboración de documentación del proyecto</w:t>
            </w:r>
          </w:p>
        </w:tc>
        <w:tc>
          <w:tcPr>
            <w:tcW w:w="4315" w:type="dxa"/>
          </w:tcPr>
          <w:p w14:paraId="6646DB8F" w14:textId="10022972" w:rsidR="00144FF6" w:rsidRDefault="00A5583C" w:rsidP="00144FF6">
            <w:pPr>
              <w:jc w:val="left"/>
            </w:pPr>
            <w:r>
              <w:t>1</w:t>
            </w:r>
          </w:p>
        </w:tc>
      </w:tr>
      <w:tr w:rsidR="003C43C0" w14:paraId="09DEA9D5" w14:textId="77777777" w:rsidTr="00A5583C">
        <w:tc>
          <w:tcPr>
            <w:tcW w:w="5035" w:type="dxa"/>
          </w:tcPr>
          <w:p w14:paraId="2E6AB12A" w14:textId="4AB14477" w:rsidR="003C43C0" w:rsidRPr="003C43C0" w:rsidRDefault="003C43C0" w:rsidP="00144FF6">
            <w:pPr>
              <w:jc w:val="left"/>
            </w:pPr>
            <w:r>
              <w:rPr>
                <w:b/>
                <w:bCs/>
              </w:rPr>
              <w:t>Total</w:t>
            </w:r>
          </w:p>
        </w:tc>
        <w:tc>
          <w:tcPr>
            <w:tcW w:w="4315" w:type="dxa"/>
          </w:tcPr>
          <w:p w14:paraId="4E1B56D3" w14:textId="02D3920D" w:rsidR="003C43C0" w:rsidRDefault="00A5583C" w:rsidP="00144FF6">
            <w:pPr>
              <w:jc w:val="left"/>
            </w:pPr>
            <w:r>
              <w:t>63</w:t>
            </w:r>
          </w:p>
        </w:tc>
      </w:tr>
    </w:tbl>
    <w:p w14:paraId="1BCB17A3" w14:textId="77777777" w:rsidR="00144FF6" w:rsidRPr="00144FF6" w:rsidRDefault="00144FF6" w:rsidP="00144FF6">
      <w:pPr>
        <w:jc w:val="left"/>
      </w:pPr>
    </w:p>
    <w:p w14:paraId="39200D08" w14:textId="554194AC" w:rsidR="003C43C0" w:rsidRDefault="003C43C0">
      <w:pPr>
        <w:jc w:val="left"/>
      </w:pPr>
      <w:r>
        <w:br w:type="page"/>
      </w:r>
    </w:p>
    <w:p w14:paraId="4FF179AD" w14:textId="17CE8D29" w:rsidR="003C43C0" w:rsidRDefault="003C43C0" w:rsidP="008F06BA">
      <w:pPr>
        <w:pStyle w:val="Heading1"/>
      </w:pPr>
      <w:bookmarkStart w:id="6" w:name="_Toc106711403"/>
      <w:r w:rsidRPr="003C43C0">
        <w:lastRenderedPageBreak/>
        <w:t>Lista de revisión del proyecto y análisis de resultados</w:t>
      </w:r>
      <w:bookmarkEnd w:id="6"/>
    </w:p>
    <w:tbl>
      <w:tblPr>
        <w:tblStyle w:val="TableGrid"/>
        <w:tblpPr w:leftFromText="180" w:rightFromText="180" w:vertAnchor="page" w:horzAnchor="margin" w:tblpY="2761"/>
        <w:tblW w:w="9985" w:type="dxa"/>
        <w:tblLook w:val="04A0" w:firstRow="1" w:lastRow="0" w:firstColumn="1" w:lastColumn="0" w:noHBand="0" w:noVBand="1"/>
      </w:tblPr>
      <w:tblGrid>
        <w:gridCol w:w="3685"/>
        <w:gridCol w:w="1980"/>
        <w:gridCol w:w="4320"/>
      </w:tblGrid>
      <w:tr w:rsidR="003C43C0" w14:paraId="74A6C440" w14:textId="77777777" w:rsidTr="003C43C0">
        <w:tc>
          <w:tcPr>
            <w:tcW w:w="3685" w:type="dxa"/>
          </w:tcPr>
          <w:p w14:paraId="1086B8D7" w14:textId="77777777" w:rsidR="003C43C0" w:rsidRPr="0000763B" w:rsidRDefault="003C43C0" w:rsidP="003C43C0">
            <w:pPr>
              <w:rPr>
                <w:b/>
                <w:bCs/>
              </w:rPr>
            </w:pPr>
            <w:r>
              <w:rPr>
                <w:b/>
                <w:bCs/>
              </w:rPr>
              <w:t>Parte</w:t>
            </w:r>
          </w:p>
        </w:tc>
        <w:tc>
          <w:tcPr>
            <w:tcW w:w="1980" w:type="dxa"/>
          </w:tcPr>
          <w:p w14:paraId="1B6DC60E" w14:textId="77777777" w:rsidR="003C43C0" w:rsidRPr="0000763B" w:rsidRDefault="003C43C0" w:rsidP="003C43C0">
            <w:pPr>
              <w:rPr>
                <w:b/>
                <w:bCs/>
              </w:rPr>
            </w:pPr>
            <w:r>
              <w:rPr>
                <w:b/>
                <w:bCs/>
              </w:rPr>
              <w:t>Completo en %</w:t>
            </w:r>
          </w:p>
        </w:tc>
        <w:tc>
          <w:tcPr>
            <w:tcW w:w="4320" w:type="dxa"/>
          </w:tcPr>
          <w:p w14:paraId="5D53D888" w14:textId="77777777" w:rsidR="003C43C0" w:rsidRDefault="003C43C0" w:rsidP="003C43C0">
            <w:pPr>
              <w:rPr>
                <w:b/>
                <w:bCs/>
              </w:rPr>
            </w:pPr>
            <w:r>
              <w:rPr>
                <w:b/>
                <w:bCs/>
              </w:rPr>
              <w:t>Comentarios</w:t>
            </w:r>
          </w:p>
        </w:tc>
      </w:tr>
      <w:tr w:rsidR="003C43C0" w14:paraId="2CD060C9" w14:textId="77777777" w:rsidTr="003C43C0">
        <w:tc>
          <w:tcPr>
            <w:tcW w:w="3685" w:type="dxa"/>
          </w:tcPr>
          <w:p w14:paraId="3CC3CC34" w14:textId="4C355C08" w:rsidR="003C43C0" w:rsidRDefault="00A5583C" w:rsidP="003C43C0">
            <w:r>
              <w:t xml:space="preserve">Menú Principal </w:t>
            </w:r>
          </w:p>
        </w:tc>
        <w:tc>
          <w:tcPr>
            <w:tcW w:w="1980" w:type="dxa"/>
          </w:tcPr>
          <w:p w14:paraId="3E7DB198" w14:textId="3F9D2BD2" w:rsidR="003C43C0" w:rsidRDefault="00A5583C" w:rsidP="003C43C0">
            <w:r>
              <w:t>100</w:t>
            </w:r>
          </w:p>
        </w:tc>
        <w:tc>
          <w:tcPr>
            <w:tcW w:w="4320" w:type="dxa"/>
          </w:tcPr>
          <w:p w14:paraId="7712F1BA" w14:textId="77777777" w:rsidR="003C43C0" w:rsidRDefault="003C43C0" w:rsidP="003C43C0"/>
        </w:tc>
      </w:tr>
      <w:tr w:rsidR="003C43C0" w14:paraId="7CC67B95" w14:textId="77777777" w:rsidTr="003C43C0">
        <w:tc>
          <w:tcPr>
            <w:tcW w:w="3685" w:type="dxa"/>
          </w:tcPr>
          <w:p w14:paraId="511DCE5E" w14:textId="5560E920" w:rsidR="003C43C0" w:rsidRDefault="00A5583C" w:rsidP="003C43C0">
            <w:r>
              <w:t>Configuración</w:t>
            </w:r>
          </w:p>
        </w:tc>
        <w:tc>
          <w:tcPr>
            <w:tcW w:w="1980" w:type="dxa"/>
          </w:tcPr>
          <w:p w14:paraId="7F82D3B2" w14:textId="5658EDA8" w:rsidR="003C43C0" w:rsidRDefault="00A5583C" w:rsidP="003C43C0">
            <w:r>
              <w:t>100</w:t>
            </w:r>
          </w:p>
        </w:tc>
        <w:tc>
          <w:tcPr>
            <w:tcW w:w="4320" w:type="dxa"/>
          </w:tcPr>
          <w:p w14:paraId="590054EA" w14:textId="77777777" w:rsidR="003C43C0" w:rsidRDefault="003C43C0" w:rsidP="003C43C0"/>
        </w:tc>
      </w:tr>
      <w:tr w:rsidR="003C43C0" w14:paraId="5B5D21BC" w14:textId="77777777" w:rsidTr="003C43C0">
        <w:tc>
          <w:tcPr>
            <w:tcW w:w="3685" w:type="dxa"/>
          </w:tcPr>
          <w:p w14:paraId="657FF684" w14:textId="30900E19" w:rsidR="003C43C0" w:rsidRDefault="00A5583C" w:rsidP="003C43C0">
            <w:r>
              <w:t>Cargar Cajero</w:t>
            </w:r>
          </w:p>
        </w:tc>
        <w:tc>
          <w:tcPr>
            <w:tcW w:w="1980" w:type="dxa"/>
          </w:tcPr>
          <w:p w14:paraId="79211BAA" w14:textId="4CA48EA0" w:rsidR="003C43C0" w:rsidRDefault="00A5583C" w:rsidP="003C43C0">
            <w:r>
              <w:t>100</w:t>
            </w:r>
          </w:p>
        </w:tc>
        <w:tc>
          <w:tcPr>
            <w:tcW w:w="4320" w:type="dxa"/>
          </w:tcPr>
          <w:p w14:paraId="062F3050" w14:textId="77777777" w:rsidR="003C43C0" w:rsidRDefault="003C43C0" w:rsidP="003C43C0"/>
        </w:tc>
      </w:tr>
      <w:tr w:rsidR="003C43C0" w14:paraId="5FC0DB44" w14:textId="77777777" w:rsidTr="003C43C0">
        <w:tc>
          <w:tcPr>
            <w:tcW w:w="3685" w:type="dxa"/>
          </w:tcPr>
          <w:p w14:paraId="1EE41DBD" w14:textId="30551FE9" w:rsidR="003C43C0" w:rsidRDefault="00A5583C" w:rsidP="003C43C0">
            <w:r>
              <w:t>Saldo del cajero</w:t>
            </w:r>
          </w:p>
        </w:tc>
        <w:tc>
          <w:tcPr>
            <w:tcW w:w="1980" w:type="dxa"/>
          </w:tcPr>
          <w:p w14:paraId="3055997A" w14:textId="06709C02" w:rsidR="003C43C0" w:rsidRDefault="00A5583C" w:rsidP="003C43C0">
            <w:r>
              <w:t>100</w:t>
            </w:r>
          </w:p>
        </w:tc>
        <w:tc>
          <w:tcPr>
            <w:tcW w:w="4320" w:type="dxa"/>
          </w:tcPr>
          <w:p w14:paraId="5EEDB18A" w14:textId="77777777" w:rsidR="003C43C0" w:rsidRDefault="003C43C0" w:rsidP="003C43C0"/>
        </w:tc>
      </w:tr>
      <w:tr w:rsidR="003C43C0" w14:paraId="5B13EFAA" w14:textId="77777777" w:rsidTr="003C43C0">
        <w:tc>
          <w:tcPr>
            <w:tcW w:w="3685" w:type="dxa"/>
          </w:tcPr>
          <w:p w14:paraId="04A89B45" w14:textId="36EE2D67" w:rsidR="003C43C0" w:rsidRDefault="00A5583C" w:rsidP="003C43C0">
            <w:r>
              <w:t>Ingresos de dinero</w:t>
            </w:r>
          </w:p>
        </w:tc>
        <w:tc>
          <w:tcPr>
            <w:tcW w:w="1980" w:type="dxa"/>
          </w:tcPr>
          <w:p w14:paraId="53595831" w14:textId="78EB1EAD" w:rsidR="003C43C0" w:rsidRDefault="00A5583C" w:rsidP="003C43C0">
            <w:r>
              <w:t>100</w:t>
            </w:r>
          </w:p>
        </w:tc>
        <w:tc>
          <w:tcPr>
            <w:tcW w:w="4320" w:type="dxa"/>
          </w:tcPr>
          <w:p w14:paraId="02D907FC" w14:textId="2ABA56B1" w:rsidR="003C43C0" w:rsidRDefault="003C43C0" w:rsidP="003C43C0"/>
        </w:tc>
      </w:tr>
      <w:tr w:rsidR="003C43C0" w14:paraId="42BD3EA0" w14:textId="77777777" w:rsidTr="003C43C0">
        <w:tc>
          <w:tcPr>
            <w:tcW w:w="3685" w:type="dxa"/>
          </w:tcPr>
          <w:p w14:paraId="26DE318A" w14:textId="6E9DA701" w:rsidR="003C43C0" w:rsidRDefault="00A5583C" w:rsidP="003C43C0">
            <w:r>
              <w:t>Entrada de vehículo</w:t>
            </w:r>
          </w:p>
        </w:tc>
        <w:tc>
          <w:tcPr>
            <w:tcW w:w="1980" w:type="dxa"/>
          </w:tcPr>
          <w:p w14:paraId="351F5160" w14:textId="1B6D54B4" w:rsidR="003C43C0" w:rsidRDefault="00A5583C" w:rsidP="003C43C0">
            <w:r>
              <w:t>100</w:t>
            </w:r>
          </w:p>
        </w:tc>
        <w:tc>
          <w:tcPr>
            <w:tcW w:w="4320" w:type="dxa"/>
          </w:tcPr>
          <w:p w14:paraId="0D81AC57" w14:textId="499C8DF4" w:rsidR="003C43C0" w:rsidRDefault="003C43C0" w:rsidP="003C43C0"/>
        </w:tc>
      </w:tr>
      <w:tr w:rsidR="003C43C0" w14:paraId="4E687D05" w14:textId="77777777" w:rsidTr="003C43C0">
        <w:tc>
          <w:tcPr>
            <w:tcW w:w="3685" w:type="dxa"/>
          </w:tcPr>
          <w:p w14:paraId="711862BA" w14:textId="3DBAF8BC" w:rsidR="003C43C0" w:rsidRDefault="00A5583C" w:rsidP="003C43C0">
            <w:r>
              <w:t>Cajero del parqueo</w:t>
            </w:r>
          </w:p>
        </w:tc>
        <w:tc>
          <w:tcPr>
            <w:tcW w:w="1980" w:type="dxa"/>
          </w:tcPr>
          <w:p w14:paraId="4F907B45" w14:textId="5E8B8C6D" w:rsidR="003C43C0" w:rsidRDefault="00A5583C" w:rsidP="003C43C0">
            <w:r>
              <w:t>100</w:t>
            </w:r>
          </w:p>
        </w:tc>
        <w:tc>
          <w:tcPr>
            <w:tcW w:w="4320" w:type="dxa"/>
          </w:tcPr>
          <w:p w14:paraId="74D5F016" w14:textId="77777777" w:rsidR="003C43C0" w:rsidRDefault="003C43C0" w:rsidP="003C43C0"/>
        </w:tc>
      </w:tr>
      <w:tr w:rsidR="003C43C0" w14:paraId="4C5BB2FB" w14:textId="77777777" w:rsidTr="003C43C0">
        <w:tc>
          <w:tcPr>
            <w:tcW w:w="3685" w:type="dxa"/>
          </w:tcPr>
          <w:p w14:paraId="1990FA91" w14:textId="501F9D27" w:rsidR="003C43C0" w:rsidRDefault="00A5583C" w:rsidP="003C43C0">
            <w:r>
              <w:t>Salida del vehículo</w:t>
            </w:r>
          </w:p>
        </w:tc>
        <w:tc>
          <w:tcPr>
            <w:tcW w:w="1980" w:type="dxa"/>
          </w:tcPr>
          <w:p w14:paraId="69E946AB" w14:textId="3B0B6AF2" w:rsidR="003C43C0" w:rsidRDefault="00A5583C" w:rsidP="003C43C0">
            <w:r>
              <w:t>100</w:t>
            </w:r>
          </w:p>
        </w:tc>
        <w:tc>
          <w:tcPr>
            <w:tcW w:w="4320" w:type="dxa"/>
          </w:tcPr>
          <w:p w14:paraId="3548FE97" w14:textId="5DD319BF" w:rsidR="003C43C0" w:rsidRDefault="003C43C0" w:rsidP="003C43C0"/>
        </w:tc>
      </w:tr>
      <w:tr w:rsidR="0004394E" w14:paraId="06ABAADD" w14:textId="77777777" w:rsidTr="003C43C0">
        <w:tc>
          <w:tcPr>
            <w:tcW w:w="3685" w:type="dxa"/>
          </w:tcPr>
          <w:p w14:paraId="1EC10F5B" w14:textId="10832C08" w:rsidR="0004394E" w:rsidRDefault="00A5583C" w:rsidP="003C43C0">
            <w:r>
              <w:t>Ayuda</w:t>
            </w:r>
          </w:p>
        </w:tc>
        <w:tc>
          <w:tcPr>
            <w:tcW w:w="1980" w:type="dxa"/>
          </w:tcPr>
          <w:p w14:paraId="6F76E4A8" w14:textId="1A9F434B" w:rsidR="0004394E" w:rsidRDefault="00A5583C" w:rsidP="003C43C0">
            <w:r>
              <w:t>100</w:t>
            </w:r>
          </w:p>
        </w:tc>
        <w:tc>
          <w:tcPr>
            <w:tcW w:w="4320" w:type="dxa"/>
          </w:tcPr>
          <w:p w14:paraId="3F2EEFA0" w14:textId="7A4F092F" w:rsidR="0004394E" w:rsidRDefault="0004394E" w:rsidP="003C43C0"/>
        </w:tc>
      </w:tr>
    </w:tbl>
    <w:p w14:paraId="26EE1CAB" w14:textId="4CF4F64A" w:rsidR="00BD14F2" w:rsidRPr="003C43C0" w:rsidRDefault="00BD14F2" w:rsidP="003C43C0">
      <w:pPr>
        <w:jc w:val="left"/>
        <w:rPr>
          <w:rFonts w:asciiTheme="majorHAnsi" w:eastAsiaTheme="majorEastAsia" w:hAnsiTheme="majorHAnsi" w:cstheme="majorBidi"/>
          <w:spacing w:val="-10"/>
          <w:kern w:val="28"/>
          <w:sz w:val="40"/>
          <w:szCs w:val="40"/>
        </w:rPr>
      </w:pPr>
    </w:p>
    <w:sectPr w:rsidR="00BD14F2" w:rsidRPr="003C43C0" w:rsidSect="000B1440">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D9385" w14:textId="77777777" w:rsidR="00DD0E7E" w:rsidRDefault="00DD0E7E" w:rsidP="000B1440">
      <w:pPr>
        <w:spacing w:after="0" w:line="240" w:lineRule="auto"/>
      </w:pPr>
      <w:r>
        <w:separator/>
      </w:r>
    </w:p>
  </w:endnote>
  <w:endnote w:type="continuationSeparator" w:id="0">
    <w:p w14:paraId="0C73E43E" w14:textId="77777777" w:rsidR="00DD0E7E" w:rsidRDefault="00DD0E7E" w:rsidP="000B1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AD443" w14:textId="77777777" w:rsidR="00DD0E7E" w:rsidRDefault="00DD0E7E" w:rsidP="000B1440">
      <w:pPr>
        <w:spacing w:after="0" w:line="240" w:lineRule="auto"/>
      </w:pPr>
      <w:r>
        <w:separator/>
      </w:r>
    </w:p>
  </w:footnote>
  <w:footnote w:type="continuationSeparator" w:id="0">
    <w:p w14:paraId="29648C4C" w14:textId="77777777" w:rsidR="00DD0E7E" w:rsidRDefault="00DD0E7E" w:rsidP="000B1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190921"/>
      <w:docPartObj>
        <w:docPartGallery w:val="Page Numbers (Top of Page)"/>
        <w:docPartUnique/>
      </w:docPartObj>
    </w:sdtPr>
    <w:sdtEndPr>
      <w:rPr>
        <w:noProof/>
      </w:rPr>
    </w:sdtEndPr>
    <w:sdtContent>
      <w:p w14:paraId="383C244D" w14:textId="77777777" w:rsidR="000B1440" w:rsidRDefault="000B144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495CD6" w14:textId="77777777" w:rsidR="000B1440" w:rsidRDefault="000B1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346B2" w14:textId="77777777" w:rsidR="00873737" w:rsidRDefault="00873737">
    <w:pPr>
      <w:pStyle w:val="Header"/>
    </w:pPr>
    <w:r>
      <w:rPr>
        <w:noProof/>
      </w:rPr>
      <w:drawing>
        <wp:anchor distT="0" distB="0" distL="114300" distR="114300" simplePos="0" relativeHeight="251658240" behindDoc="1" locked="0" layoutInCell="1" allowOverlap="1" wp14:anchorId="37CD948C" wp14:editId="64C882E4">
          <wp:simplePos x="0" y="0"/>
          <wp:positionH relativeFrom="column">
            <wp:posOffset>-438150</wp:posOffset>
          </wp:positionH>
          <wp:positionV relativeFrom="paragraph">
            <wp:posOffset>-314960</wp:posOffset>
          </wp:positionV>
          <wp:extent cx="1771650" cy="1144055"/>
          <wp:effectExtent l="0" t="0" r="0" b="0"/>
          <wp:wrapNone/>
          <wp:docPr id="1" name="Picture 1" descr="Tecnológico de Costa 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nológico de Costa R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650" cy="11440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E5D35"/>
    <w:multiLevelType w:val="hybridMultilevel"/>
    <w:tmpl w:val="1C345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6146A"/>
    <w:multiLevelType w:val="hybridMultilevel"/>
    <w:tmpl w:val="ADD09FF4"/>
    <w:lvl w:ilvl="0" w:tplc="AFEC74A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506F6"/>
    <w:multiLevelType w:val="hybridMultilevel"/>
    <w:tmpl w:val="7A0C8640"/>
    <w:lvl w:ilvl="0" w:tplc="AFEC74A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360D2F"/>
    <w:multiLevelType w:val="hybridMultilevel"/>
    <w:tmpl w:val="9B0C8C46"/>
    <w:lvl w:ilvl="0" w:tplc="AFEC74A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3764029">
    <w:abstractNumId w:val="0"/>
  </w:num>
  <w:num w:numId="2" w16cid:durableId="593123939">
    <w:abstractNumId w:val="3"/>
  </w:num>
  <w:num w:numId="3" w16cid:durableId="1195384457">
    <w:abstractNumId w:val="2"/>
  </w:num>
  <w:num w:numId="4" w16cid:durableId="2070836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9A"/>
    <w:rsid w:val="0004394E"/>
    <w:rsid w:val="000B1440"/>
    <w:rsid w:val="00144FF6"/>
    <w:rsid w:val="001E0259"/>
    <w:rsid w:val="00306A07"/>
    <w:rsid w:val="00366845"/>
    <w:rsid w:val="003A5835"/>
    <w:rsid w:val="003C43C0"/>
    <w:rsid w:val="003E4427"/>
    <w:rsid w:val="003F4DB5"/>
    <w:rsid w:val="00447082"/>
    <w:rsid w:val="00476BFF"/>
    <w:rsid w:val="004772C0"/>
    <w:rsid w:val="004806EF"/>
    <w:rsid w:val="00520AB0"/>
    <w:rsid w:val="00585D8F"/>
    <w:rsid w:val="006F27C5"/>
    <w:rsid w:val="00741A59"/>
    <w:rsid w:val="007F7BAC"/>
    <w:rsid w:val="00836ABD"/>
    <w:rsid w:val="008513DC"/>
    <w:rsid w:val="0086633D"/>
    <w:rsid w:val="00873737"/>
    <w:rsid w:val="008F06BA"/>
    <w:rsid w:val="00920854"/>
    <w:rsid w:val="00946284"/>
    <w:rsid w:val="00952B10"/>
    <w:rsid w:val="00A54D0E"/>
    <w:rsid w:val="00A5583C"/>
    <w:rsid w:val="00A93E86"/>
    <w:rsid w:val="00AD5760"/>
    <w:rsid w:val="00B00FE1"/>
    <w:rsid w:val="00BD14F2"/>
    <w:rsid w:val="00BE4121"/>
    <w:rsid w:val="00C11ED7"/>
    <w:rsid w:val="00DC46E5"/>
    <w:rsid w:val="00DD0E7E"/>
    <w:rsid w:val="00ED0976"/>
    <w:rsid w:val="00EF18A5"/>
    <w:rsid w:val="00EF699A"/>
    <w:rsid w:val="00F15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33A3C"/>
  <w15:chartTrackingRefBased/>
  <w15:docId w15:val="{96078BD3-6703-4266-B3EF-99DB9868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440"/>
    <w:pPr>
      <w:jc w:val="center"/>
    </w:pPr>
    <w:rPr>
      <w:rFonts w:ascii="Arial" w:hAnsi="Arial" w:cs="Arial"/>
      <w:sz w:val="24"/>
      <w:szCs w:val="24"/>
      <w:lang w:val="es-CR"/>
    </w:rPr>
  </w:style>
  <w:style w:type="paragraph" w:styleId="Heading1">
    <w:name w:val="heading 1"/>
    <w:basedOn w:val="Normal"/>
    <w:next w:val="Normal"/>
    <w:link w:val="Heading1Char"/>
    <w:uiPriority w:val="9"/>
    <w:qFormat/>
    <w:rsid w:val="00F1558F"/>
    <w:pPr>
      <w:keepNext/>
      <w:keepLines/>
      <w:spacing w:before="240" w:after="0"/>
      <w:jc w:val="lef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6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440"/>
    <w:rPr>
      <w:rFonts w:ascii="Arial" w:hAnsi="Arial" w:cs="Arial"/>
      <w:sz w:val="24"/>
      <w:szCs w:val="24"/>
      <w:lang w:val="es-CR"/>
    </w:rPr>
  </w:style>
  <w:style w:type="paragraph" w:styleId="Footer">
    <w:name w:val="footer"/>
    <w:basedOn w:val="Normal"/>
    <w:link w:val="FooterChar"/>
    <w:uiPriority w:val="99"/>
    <w:unhideWhenUsed/>
    <w:rsid w:val="000B1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440"/>
    <w:rPr>
      <w:rFonts w:ascii="Arial" w:hAnsi="Arial" w:cs="Arial"/>
      <w:sz w:val="24"/>
      <w:szCs w:val="24"/>
      <w:lang w:val="es-CR"/>
    </w:rPr>
  </w:style>
  <w:style w:type="character" w:customStyle="1" w:styleId="Heading1Char">
    <w:name w:val="Heading 1 Char"/>
    <w:basedOn w:val="DefaultParagraphFont"/>
    <w:link w:val="Heading1"/>
    <w:uiPriority w:val="9"/>
    <w:rsid w:val="00F1558F"/>
    <w:rPr>
      <w:rFonts w:asciiTheme="majorHAnsi" w:eastAsiaTheme="majorEastAsia" w:hAnsiTheme="majorHAnsi" w:cstheme="majorBidi"/>
      <w:color w:val="2F5496" w:themeColor="accent1" w:themeShade="BF"/>
      <w:sz w:val="32"/>
      <w:szCs w:val="32"/>
      <w:lang w:val="es-CR"/>
    </w:rPr>
  </w:style>
  <w:style w:type="paragraph" w:styleId="TOCHeading">
    <w:name w:val="TOC Heading"/>
    <w:basedOn w:val="Heading1"/>
    <w:next w:val="Normal"/>
    <w:uiPriority w:val="39"/>
    <w:unhideWhenUsed/>
    <w:qFormat/>
    <w:rsid w:val="00EF699A"/>
    <w:pPr>
      <w:outlineLvl w:val="9"/>
    </w:pPr>
    <w:rPr>
      <w:lang w:val="en-US"/>
    </w:rPr>
  </w:style>
  <w:style w:type="paragraph" w:styleId="Title">
    <w:name w:val="Title"/>
    <w:basedOn w:val="Normal"/>
    <w:next w:val="Normal"/>
    <w:link w:val="TitleChar"/>
    <w:uiPriority w:val="10"/>
    <w:qFormat/>
    <w:rsid w:val="00EF69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99A"/>
    <w:rPr>
      <w:rFonts w:asciiTheme="majorHAnsi" w:eastAsiaTheme="majorEastAsia" w:hAnsiTheme="majorHAnsi" w:cstheme="majorBidi"/>
      <w:spacing w:val="-10"/>
      <w:kern w:val="28"/>
      <w:sz w:val="56"/>
      <w:szCs w:val="56"/>
      <w:lang w:val="es-CR"/>
    </w:rPr>
  </w:style>
  <w:style w:type="paragraph" w:styleId="ListParagraph">
    <w:name w:val="List Paragraph"/>
    <w:basedOn w:val="Normal"/>
    <w:uiPriority w:val="34"/>
    <w:qFormat/>
    <w:rsid w:val="00EF699A"/>
    <w:pPr>
      <w:ind w:left="720"/>
      <w:contextualSpacing/>
    </w:pPr>
  </w:style>
  <w:style w:type="paragraph" w:styleId="NoSpacing">
    <w:name w:val="No Spacing"/>
    <w:uiPriority w:val="1"/>
    <w:qFormat/>
    <w:rsid w:val="00F1558F"/>
    <w:pPr>
      <w:spacing w:after="0" w:line="240" w:lineRule="auto"/>
      <w:jc w:val="center"/>
    </w:pPr>
    <w:rPr>
      <w:rFonts w:ascii="Arial" w:hAnsi="Arial" w:cs="Arial"/>
      <w:sz w:val="24"/>
      <w:szCs w:val="24"/>
      <w:lang w:val="es-CR"/>
    </w:rPr>
  </w:style>
  <w:style w:type="table" w:styleId="TableGrid">
    <w:name w:val="Table Grid"/>
    <w:basedOn w:val="TableNormal"/>
    <w:uiPriority w:val="39"/>
    <w:rsid w:val="00F15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20854"/>
    <w:pPr>
      <w:spacing w:after="100"/>
    </w:pPr>
  </w:style>
  <w:style w:type="character" w:styleId="Hyperlink">
    <w:name w:val="Hyperlink"/>
    <w:basedOn w:val="DefaultParagraphFont"/>
    <w:uiPriority w:val="99"/>
    <w:unhideWhenUsed/>
    <w:rsid w:val="00920854"/>
    <w:rPr>
      <w:color w:val="0563C1" w:themeColor="hyperlink"/>
      <w:u w:val="single"/>
    </w:rPr>
  </w:style>
  <w:style w:type="character" w:customStyle="1" w:styleId="Heading2Char">
    <w:name w:val="Heading 2 Char"/>
    <w:basedOn w:val="DefaultParagraphFont"/>
    <w:link w:val="Heading2"/>
    <w:uiPriority w:val="9"/>
    <w:rsid w:val="008F06BA"/>
    <w:rPr>
      <w:rFonts w:asciiTheme="majorHAnsi" w:eastAsiaTheme="majorEastAsia" w:hAnsiTheme="majorHAnsi" w:cstheme="majorBidi"/>
      <w:color w:val="2F5496" w:themeColor="accent1" w:themeShade="BF"/>
      <w:sz w:val="26"/>
      <w:szCs w:val="26"/>
      <w:lang w:val="es-CR"/>
    </w:rPr>
  </w:style>
  <w:style w:type="paragraph" w:styleId="TOC2">
    <w:name w:val="toc 2"/>
    <w:basedOn w:val="Normal"/>
    <w:next w:val="Normal"/>
    <w:autoRedefine/>
    <w:uiPriority w:val="39"/>
    <w:unhideWhenUsed/>
    <w:rsid w:val="008F06B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Universidad\Portada.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F0316-43C1-4724-AB94-6DC8B38B9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Portada</Template>
  <TotalTime>689</TotalTime>
  <Pages>7</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Manuel Abarca Calderón</dc:creator>
  <cp:keywords/>
  <dc:description/>
  <cp:lastModifiedBy>Erick Manuel Abarca Calderón</cp:lastModifiedBy>
  <cp:revision>13</cp:revision>
  <cp:lastPrinted>2022-06-22T01:09:00Z</cp:lastPrinted>
  <dcterms:created xsi:type="dcterms:W3CDTF">2022-05-25T05:51:00Z</dcterms:created>
  <dcterms:modified xsi:type="dcterms:W3CDTF">2022-06-22T01:12:00Z</dcterms:modified>
</cp:coreProperties>
</file>